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80"/>
        <w:gridCol w:w="5215"/>
        <w:gridCol w:w="5345"/>
      </w:tblGrid>
      <w:tr w:rsidR="00FB3767" w14:paraId="4E6FE9A0" w14:textId="77777777" w:rsidTr="000165FD">
        <w:trPr>
          <w:trHeight w:val="2151"/>
        </w:trPr>
        <w:tc>
          <w:tcPr>
            <w:tcW w:w="5280" w:type="dxa"/>
          </w:tcPr>
          <w:p w14:paraId="209CDE60" w14:textId="77777777" w:rsidR="00FB3767" w:rsidRDefault="001F1D98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31717A8" wp14:editId="650E5437">
                      <wp:simplePos x="0" y="0"/>
                      <wp:positionH relativeFrom="column">
                        <wp:posOffset>170329</wp:posOffset>
                      </wp:positionH>
                      <wp:positionV relativeFrom="page">
                        <wp:posOffset>-178809</wp:posOffset>
                      </wp:positionV>
                      <wp:extent cx="3077809" cy="1544412"/>
                      <wp:effectExtent l="0" t="0" r="8890" b="0"/>
                      <wp:wrapNone/>
                      <wp:docPr id="201" name="Group 201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077809" cy="1544412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579CCC6" id="Group_x0020_201" o:spid="_x0000_s1026" alt="colored graphic boxes" style="position:absolute;margin-left:13.4pt;margin-top:-14.05pt;width:242.35pt;height:121.6pt;rotation:180;z-index:-251617280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">
                      <v:rect id="Rectangle_x0020_202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JFihxQAA&#10;ANwAAAAPAAAAZHJzL2Rvd25yZXYueG1sRI9Ba8JAFITvBf/D8oTe6sYIVqKriCBIKYJRD94e2Wc2&#10;mn0bstuY9te7hUKPw8x8wyxWva1FR62vHCsYjxIQxIXTFZcKTsft2wyED8gaa8ek4Js8rJaDlwVm&#10;2j34QF0eShEh7DNUYEJoMil9YciiH7mGOHpX11oMUbal1C0+ItzWMk2SqbRYcVww2NDGUHHPv6yC&#10;j9v7JDfduvuZ7Ols3Pnzst14pV6H/XoOIlAf/sN/7Z1WkCYp/J6JR0Au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kWKHFAAAA3AAAAA8AAAAAAAAAAAAAAAAAlwIAAGRycy9k&#10;b3ducmV2LnhtbFBLBQYAAAAABAAEAPUAAACJAwAAAAA=&#10;" fillcolor="#f46036 [3204]" stroked="f" strokeweight="1pt"/>
                      <v:rect id="Rectangle_x0020_203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4L3wwAA&#10;ANwAAAAPAAAAZHJzL2Rvd25yZXYueG1sRI9RSwMxEITfhf6HsIJvNrEFqWfTIgVRal/a+gO2l/Vy&#10;eNkcydqe/fVNQfBxmJlvmPlyCJ06UsptZAsPYwOKuI6u5cbC5/71fgYqC7LDLjJZ+KUMy8XoZo6V&#10;iyfe0nEnjSoQzhVa8CJ9pXWuPQXM49gTF+8rpoBSZGq0S3gq8NDpiTGPOmDLZcFjTytP9ffuJ1hI&#10;DU+fNh9rOhzQrI0Pcn7rxdq72+HlGZTQIP/hv/a7szAxU7ieKUdAL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14L3wwAAANwAAAAPAAAAAAAAAAAAAAAAAJcCAABkcnMvZG93&#10;bnJldi54bWxQSwUGAAAAAAQABAD1AAAAhwMAAAAA&#10;" fillcolor="#fabfae [1300]" stroked="f" strokeweight="1pt"/>
                      <v:rect id="Rectangle_x0020_204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PkCwwAA&#10;ANwAAAAPAAAAZHJzL2Rvd25yZXYueG1sRI9Pi8IwFMTvC36H8ARva7oislRTkQVB8CDriuDt0Tyb&#10;/slLaaK2334jCB6HmfkNs1r3thF36nzpWMHXNAFBnDtdcqHg9Lf9/AbhA7LGxjEpGMjDOht9rDDV&#10;7sG/dD+GQkQI+xQVmBDaVEqfG7Lop64ljt7VdRZDlF0hdYePCLeNnCXJQlosOS4YbOnHUF4fb1YB&#10;7k2t61N1dtXlwHLHQ1FvBqUm436zBBGoD+/wq73TCmbJHJ5n4hGQ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PkCwwAAANwAAAAPAAAAAAAAAAAAAAAAAJcCAABkcnMvZG93&#10;bnJldi54bWxQSwUGAAAAAAQABAD1AAAAhwMAAAAA&#10;" fillcolor="#f89f86 [1940]" stroked="f" strokeweight="1pt"/>
                      <v:rect id="Rectangle_x0020_20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X4exgAA&#10;ANwAAAAPAAAAZHJzL2Rvd25yZXYueG1sRI9Pa8JAFMTvgt9heUJvdWPaWEmzEekf6EEErdLrI/tM&#10;QrJvQ3ar0U/fFQoeh5n5DZMtB9OKE/WutqxgNo1AEBdW11wq2H9/Pi5AOI+ssbVMCi7kYJmPRxmm&#10;2p55S6edL0WAsEtRQeV9l0rpiooMuqntiIN3tL1BH2RfSt3jOcBNK+MomkuDNYeFCjt6q6hodr9G&#10;wdPLx48vk2eXHJvNIT68u2sTr5V6mAyrVxCeBn8P/7e/tII4SuB2Jhw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RX4exgAAANwAAAAPAAAAAAAAAAAAAAAAAJcCAABkcnMv&#10;ZG93bnJldi54bWxQSwUGAAAAAAQABAD1AAAAigMAAAAA&#10;" fillcolor="#bdcedd [1301]" stroked="f"/>
                      <v:rect id="Rectangle_x0020_20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WYxgAA&#10;ANwAAAAPAAAAZHJzL2Rvd25yZXYueG1sRI9Ba8JAFITvhf6H5RV6090KDTa6ihRbcqiURg8eH9ln&#10;Npp9G7Jbk/77rlDocZiZb5jlenStuFIfGs8anqYKBHHlTcO1hsP+bTIHESKywdYzafihAOvV/d0S&#10;c+MH/qJrGWuRIBxy1GBj7HIpQ2XJYZj6jjh5J987jEn2tTQ9DgnuWjlTKpMOG04LFjt6tVRdym+n&#10;YVTPm+3wYbeXJnt/2ZXnIis+j1o/PoybBYhIY/wP/7ULo2GmMridS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WYxgAAANwAAAAPAAAAAAAAAAAAAAAAAJcCAABkcnMv&#10;ZG93bnJldi54bWxQSwUGAAAAAAQABAD1AAAAigMAAAAA&#10;" fillcolor="#2f4b83 [3207]" stroked="f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215" w:type="dxa"/>
          </w:tcPr>
          <w:p w14:paraId="3D0BCE1C" w14:textId="77777777" w:rsidR="00FB3767" w:rsidRDefault="00FB3767" w:rsidP="00997614">
            <w:pPr>
              <w:ind w:left="144" w:right="144"/>
            </w:pPr>
          </w:p>
        </w:tc>
        <w:tc>
          <w:tcPr>
            <w:tcW w:w="5345" w:type="dxa"/>
          </w:tcPr>
          <w:p w14:paraId="08EEDBB8" w14:textId="77777777" w:rsidR="00FB3767" w:rsidRDefault="001F1D98" w:rsidP="00997614">
            <w:pPr>
              <w:pStyle w:val="Ttulo1"/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1431F90" wp14:editId="3E43A268">
                      <wp:simplePos x="0" y="0"/>
                      <wp:positionH relativeFrom="column">
                        <wp:posOffset>96502</wp:posOffset>
                      </wp:positionH>
                      <wp:positionV relativeFrom="page">
                        <wp:posOffset>-370205</wp:posOffset>
                      </wp:positionV>
                      <wp:extent cx="3448444" cy="1581830"/>
                      <wp:effectExtent l="0" t="0" r="0" b="0"/>
                      <wp:wrapNone/>
                      <wp:docPr id="17" name="Group 17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8444" cy="1581830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75B18B8" id="Group_x0020_17" o:spid="_x0000_s1026" alt="colored graphic boxes" style="position:absolute;margin-left:7.6pt;margin-top:-29.1pt;width:271.55pt;height:124.55pt;z-index:-251621376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">
                      <v:rect id="Rectangle_x0020_11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djEwgAA&#10;ANsAAAAPAAAAZHJzL2Rvd25yZXYueG1sRE9Na8JAEL0X/A/LCL3pJhWqRDciglBKKTStB29DdsxG&#10;s7Mhu43RX98VhN7m8T5ntR5sI3rqfO1YQTpNQBCXTtdcKfj53k0WIHxA1tg4JgVX8rDOR08rzLS7&#10;8Bf1RahEDGGfoQITQptJ6UtDFv3UtcSRO7rOYoiwq6Tu8BLDbSNfkuRVWqw5NhhsaWuoPBe/VsH7&#10;aT4rTL/pb7NP2hu3/zjstl6p5/GwWYIINIR/8cP9puP8FO6/xAN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B2MTCAAAA2wAAAA8AAAAAAAAAAAAAAAAAlwIAAGRycy9kb3du&#10;cmV2LnhtbFBLBQYAAAAABAAEAPUAAACGAwAAAAA=&#10;" fillcolor="#f46036 [3204]" stroked="f" strokeweight="1pt"/>
                      <v:rect id="Rectangle_x0020_12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f8bwAAA&#10;ANsAAAAPAAAAZHJzL2Rvd25yZXYueG1sRE/NSgMxEL4LfYcwBW82aQXRbdNSCkWpXqx9gOlmulm6&#10;mSzJ2K4+vREEb/Px/c5iNYROXSjlNrKF6cSAIq6ja7mxcPjY3j2CyoLssItMFr4ow2o5ullg5eKV&#10;3+myl0aVEM4VWvAifaV1rj0FzJPYExfuFFNAKTA12iW8lvDQ6ZkxDzpgy6XBY08bT/V5/xkspIbv&#10;n95ed3Q8otkZH+T7uRdrb8fDeg5KaJB/8Z/7xZX5M/j9pRygl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lf8bwAAAANsAAAAPAAAAAAAAAAAAAAAAAJcCAABkcnMvZG93bnJl&#10;di54bWxQSwUGAAAAAAQABAD1AAAAhAMAAAAA&#10;" fillcolor="#fabfae [1300]" stroked="f" strokeweight="1pt"/>
                      <v:rect id="Rectangle_x0020_13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rdvwAA&#10;ANsAAAAPAAAAZHJzL2Rvd25yZXYueG1sRE9Li8IwEL4L/ocwC9403RVEqqnIgiB4EB8I3oZmtukj&#10;k9Jktf33RljY23x8z1lvetuIB3W+dKzgc5aAIM6dLrlQcL3spksQPiBrbByTgoE8bLLxaI2pdk8+&#10;0eMcChFD2KeowITQplL63JBFP3MtceR+XGcxRNgVUnf4jOG2kV9JspAWS44NBlv6NpTX51+rAA+m&#10;1vW1urnqfmS556Got4NSk49+uwIRqA//4j/3Xsf5c3j/Eg+Q2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m7yt2/AAAA2wAAAA8AAAAAAAAAAAAAAAAAlwIAAGRycy9kb3ducmV2&#10;LnhtbFBLBQYAAAAABAAEAPUAAACDAwAAAAA=&#10;" fillcolor="#f89f86 [1940]" stroked="f" strokeweight="1pt"/>
                      <v:rect id="Rectangle_x0020_1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rcJwwAA&#10;ANsAAAAPAAAAZHJzL2Rvd25yZXYueG1sRE9Na8JAEL0X/A/LCL3VjQVDja4iYiWHlmL04HHIjtlo&#10;djZkV5P++26h0Ns83ucs14NtxIM6XztWMJ0kIIhLp2uuFJyO7y9vIHxA1tg4JgXf5GG9Gj0tMdOu&#10;5wM9ilCJGMI+QwUmhDaT0peGLPqJa4kjd3GdxRBhV0ndYR/DbSNfkySVFmuODQZb2hoqb8XdKhiS&#10;2WbXf5jdrU7388/imqf511mp5/GwWYAINIR/8Z8713H+DH5/i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TrcJwwAAANsAAAAPAAAAAAAAAAAAAAAAAJcCAABkcnMvZG93&#10;bnJldi54bWxQSwUGAAAAAAQABAD1AAAAhwMAAAAA&#10;" fillcolor="#2f4b83 [3207]" stroked="f"/>
                      <v:rect id="Rectangle_x0020_1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CdNwgAA&#10;ANsAAAAPAAAAZHJzL2Rvd25yZXYueG1sRE9LawIxEL4L/Q9hCl6kZhVcZGsU8Q3qQdtLb8Nmurvt&#10;ZhI2Udd/3wgFb/PxPWcya00trtT4yrKCQT8BQZxbXXGh4PNj/TYG4QOyxtoyKbiTh9n0pTPBTNsb&#10;n+h6DoWIIewzVFCG4DIpfV6SQd+3jjhy37YxGCJsCqkbvMVwU8thkqTSYMWxoURHi5Ly3/PFKHCn&#10;r3Tdc/P9CDerw/hofva77VKp7ms7fwcRqA1P8b97p+P8FB6/xAPk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AJ03CAAAA2wAAAA8AAAAAAAAAAAAAAAAAlwIAAGRycy9kb3du&#10;cmV2LnhtbFBLBQYAAAAABAAEAPUAAACGAwAAAAA=&#10;" fillcolor="#bdcedd [1301]" stroked="f" strokeweight="1pt"/>
                      <w10:wrap anchory="page"/>
                    </v:group>
                  </w:pict>
                </mc:Fallback>
              </mc:AlternateContent>
            </w:r>
          </w:p>
        </w:tc>
      </w:tr>
      <w:tr w:rsidR="00FB3767" w14:paraId="097BE576" w14:textId="77777777" w:rsidTr="000165FD">
        <w:trPr>
          <w:trHeight w:val="4869"/>
        </w:trPr>
        <w:tc>
          <w:tcPr>
            <w:tcW w:w="5280" w:type="dxa"/>
          </w:tcPr>
          <w:p w14:paraId="3662796A" w14:textId="77777777" w:rsidR="00FB3767" w:rsidRDefault="00022169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68A5EA" wp14:editId="58B1DF4B">
                      <wp:extent cx="2759203" cy="5057271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9203" cy="50572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3E970" w14:textId="77777777" w:rsidR="00022169" w:rsidRPr="00080C35" w:rsidRDefault="00AA640E" w:rsidP="004A4695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lang w:val="es-ES_tradnl"/>
                                    </w:rPr>
                                    <w:t>Sobre nosotros</w:t>
                                  </w:r>
                                </w:p>
                                <w:p w14:paraId="023F4C0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Somos NewAge Resolutions, una joven empresa orientada y destinada a crear soluciones innovadoras a los problemas y necesidades de las empresa grandes y pequeñas.</w:t>
                                  </w:r>
                                </w:p>
                                <w:p w14:paraId="51544FF4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A8C3250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Nos avalan distintas empresas como peluquería Sergio Camiro, floristerías Azahara, Restaurantes El Coyote, la clínica dental SESDENT y la discográfica Kaveman Records.</w:t>
                                  </w:r>
                                </w:p>
                                <w:p w14:paraId="5F72FC6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5949F759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Nuestro equipo se compone de gente joven experimentada, emprendedora y comprometida a conseguir la mayor calidad posible en nuestros proyectos.</w:t>
                                  </w:r>
                                </w:p>
                                <w:p w14:paraId="05A2FBCF" w14:textId="77777777" w:rsidR="00022169" w:rsidRPr="00080C35" w:rsidRDefault="00906CA7" w:rsidP="004A4695">
                                  <w:pPr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  <w:p w14:paraId="58A2EBF2" w14:textId="77777777" w:rsidR="00022169" w:rsidRPr="00080C35" w:rsidRDefault="00022169" w:rsidP="004A4695">
                                  <w:pPr>
                                    <w:rPr>
                                      <w:szCs w:val="22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8A5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width:217.25pt;height:3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MjLgIAAFQ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" filled="f" stroked="f" strokeweight=".5pt">
                      <v:textbox>
                        <w:txbxContent>
                          <w:p w14:paraId="43A3E970" w14:textId="77777777" w:rsidR="00022169" w:rsidRPr="00080C35" w:rsidRDefault="00AA640E" w:rsidP="004A4695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 w:rsidRPr="00080C35">
                              <w:rPr>
                                <w:lang w:val="es-ES_tradnl"/>
                              </w:rPr>
                              <w:t>Sobre nosotros</w:t>
                            </w:r>
                          </w:p>
                          <w:p w14:paraId="023F4C0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Somos NewAge Resolutions, una joven empresa orientada y destinada a crear soluciones innovadoras a los problemas y necesidades de las empresa grandes y pequeñas.</w:t>
                            </w:r>
                          </w:p>
                          <w:p w14:paraId="51544FF4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2A8C3250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Nos avalan distintas empresas como peluquería Sergio Camiro, floristerías Azahara, Restaurantes El Coyote, la clínica dental SESDENT y la discográfica Kaveman Records.</w:t>
                            </w:r>
                          </w:p>
                          <w:p w14:paraId="5F72FC6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</w:p>
                          <w:p w14:paraId="5949F759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Nuestro equipo se compone de gente joven experimentada, emprendedora y comprometida a conseguir la mayor calidad posible en nuestros proyectos.</w:t>
                            </w:r>
                          </w:p>
                          <w:p w14:paraId="05A2FBCF" w14:textId="77777777" w:rsidR="00022169" w:rsidRPr="00080C35" w:rsidRDefault="00906CA7" w:rsidP="004A4695">
                            <w:pPr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8A2EBF2" w14:textId="77777777" w:rsidR="00022169" w:rsidRPr="00080C35" w:rsidRDefault="00022169" w:rsidP="004A4695">
                            <w:pPr>
                              <w:rPr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7AD8ACA0" w14:textId="77777777" w:rsidR="00FB3767" w:rsidRDefault="005E19AE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3AD01F8E" wp14:editId="43C43512">
                      <wp:simplePos x="0" y="0"/>
                      <wp:positionH relativeFrom="column">
                        <wp:posOffset>-3152140</wp:posOffset>
                      </wp:positionH>
                      <wp:positionV relativeFrom="paragraph">
                        <wp:posOffset>4126865</wp:posOffset>
                      </wp:positionV>
                      <wp:extent cx="4876165" cy="1801495"/>
                      <wp:effectExtent l="0" t="0" r="635" b="8255"/>
                      <wp:wrapNone/>
                      <wp:docPr id="213" name="Group 213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165" cy="1801495"/>
                                <a:chOff x="0" y="-16782"/>
                                <a:chExt cx="2222828" cy="821921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68239"/>
                                  <a:ext cx="873451" cy="438582"/>
                                  <a:chOff x="0" y="0"/>
                                  <a:chExt cx="2688609" cy="1350607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774209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873457" y="300250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364776" y="736979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545911" y="900752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750627" y="-16782"/>
                                  <a:ext cx="1472201" cy="821921"/>
                                  <a:chOff x="0" y="-27577"/>
                                  <a:chExt cx="2416864" cy="1350607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502464" y="-27577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601711" y="272673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1093031" y="709402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274166" y="873175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2A85353" id="Group 213" o:spid="_x0000_s1026" alt="colored graphic boxes" style="position:absolute;margin-left:-248.2pt;margin-top:324.95pt;width:383.95pt;height:141.85pt;z-index:-251614208;mso-width-relative:margin;mso-height-relative:margin" coordorigin=",-167" coordsize="22228,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">
                      <v:group id="Group 18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f46036 [3204]" stroked="f" strokeweight="1pt"/>
                        <v:rect id="Rectangle 20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fabfae [1300]" stroked="f" strokeweight="1pt"/>
                        <v:rect id="Rectangle 21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" fillcolor="#f89f86 [1940]" stroked="f" strokeweight="1pt"/>
                        <v:rect id="Rectangle 26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" fillcolor="#bdcedd [1301]" stroked="f" strokeweight="1pt"/>
                        <v:rect id="Rectangle 29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" fillcolor="white [3214]" stroked="f" strokeweight="1pt"/>
                      </v:group>
                      <v:group id="Group 207" o:spid="_x0000_s1033" style="position:absolute;left:7506;top:-167;width:14722;height:8218" coordorigin=",-275" coordsize="24168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ect id="Rectangle 208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9LwwAAANw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AmcW08E4+A3N4AAAD//wMAUEsBAi0AFAAGAAgAAAAhANvh9svuAAAAhQEAABMAAAAAAAAAAAAA&#10;AAAAAAAAAFtDb250ZW50X1R5cGVzXS54bWxQSwECLQAUAAYACAAAACEAWvQsW78AAAAVAQAACwAA&#10;AAAAAAAAAAAAAAAfAQAAX3JlbHMvLnJlbHNQSwECLQAUAAYACAAAACEAdcxvS8MAAADcAAAADwAA&#10;AAAAAAAAAAAAAAAHAgAAZHJzL2Rvd25yZXYueG1sUEsFBgAAAAADAAMAtwAAAPcCAAAAAA==&#10;" fillcolor="#f46036 [3204]" stroked="f" strokeweight="1pt"/>
                        <v:rect id="Rectangle 209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" fillcolor="#fabfae [1300]" stroked="f" strokeweight="1pt"/>
                        <v:rect id="Rectangle 210" o:spid="_x0000_s1036" style="position:absolute;left:10930;top:7094;width:6136;height:6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" fillcolor="#f89f86 [1940]" stroked="f" strokeweight="1pt"/>
                        <v:rect id="Rectangle 211" o:spid="_x0000_s1037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" fillcolor="#2f4b83 [3207]" stroked="f" strokeweight="1pt"/>
                        <v:rect id="Rectangle 212" o:spid="_x0000_s1038" style="position:absolute;left:2741;top:8731;width:4223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" fillcolor="#bdcedd [1301]" stroked="f" strokeweight="1pt"/>
                      </v:group>
                    </v:group>
                  </w:pict>
                </mc:Fallback>
              </mc:AlternateContent>
            </w:r>
            <w:r w:rsidR="0092124E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CF9782A" wp14:editId="0983CCD6">
                      <wp:extent cx="2920365" cy="3643952"/>
                      <wp:effectExtent l="0" t="0" r="0" b="0"/>
                      <wp:docPr id="14" name="Group 14" descr="Text Block" title="Text B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0365" cy="3643952"/>
                                <a:chOff x="0" y="0"/>
                                <a:chExt cx="2920365" cy="3643952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0"/>
                                  <a:ext cx="2920365" cy="396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87C078" w14:textId="77777777" w:rsidR="00924BF8" w:rsidRPr="00F54F6A" w:rsidRDefault="00AA640E" w:rsidP="004A4695">
                                    <w:pPr>
                                      <w:pStyle w:val="Ttulo4"/>
                                      <w:jc w:val="center"/>
                                    </w:pPr>
                                    <w:r>
                                      <w:t>NewAge</w:t>
                                    </w:r>
                                    <w:r w:rsidR="00924BF8" w:rsidRPr="00F54F6A">
                                      <w:t xml:space="preserve"> </w:t>
                                    </w:r>
                                    <w:r>
                                      <w:t>Resolutions</w:t>
                                    </w:r>
                                  </w:p>
                                  <w:p w14:paraId="21EFC5B0" w14:textId="77777777" w:rsidR="00924BF8" w:rsidRDefault="00924BF8" w:rsidP="004A4695">
                                    <w:pPr>
                                      <w:pStyle w:val="Ttulo4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518575"/>
                                  <a:ext cx="2920365" cy="3125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3A157B" w14:textId="77777777" w:rsid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  <w:t>Dirección</w:t>
                                    </w:r>
                                  </w:p>
                                  <w:p w14:paraId="45570B3E" w14:textId="77777777" w:rsidR="001F7DFA" w:rsidRP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</w:p>
                                  <w:p w14:paraId="3757113B" w14:textId="77777777" w:rsidR="004A4695" w:rsidRPr="001F7DFA" w:rsidRDefault="00DC0C6A" w:rsidP="001F7DFA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lang w:val="es-ES_tradnl"/>
                                      </w:rPr>
                                      <w:t>c/ Gregor J.Mendel</w:t>
                                    </w:r>
                                  </w:p>
                                  <w:p w14:paraId="223CD7C2" w14:textId="77777777" w:rsidR="00924BF8" w:rsidRPr="005E19AE" w:rsidRDefault="00DC0C6A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 w:rsidRPr="005E19AE">
                                      <w:rPr>
                                        <w:lang w:val="es-ES_tradnl"/>
                                      </w:rPr>
                                      <w:t>41092</w:t>
                                    </w:r>
                                    <w:r w:rsidR="00AA640E" w:rsidRPr="005E19AE">
                                      <w:rPr>
                                        <w:lang w:val="es-ES_tradnl"/>
                                      </w:rPr>
                                      <w:t xml:space="preserve"> Sevilla</w:t>
                                    </w:r>
                                  </w:p>
                                  <w:p w14:paraId="132DE05B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b/>
                                        <w:lang w:val="es-ES_tradnl"/>
                                      </w:rPr>
                                    </w:pPr>
                                  </w:p>
                                  <w:p w14:paraId="6204C358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</w:p>
                                  <w:p w14:paraId="6BC70153" w14:textId="77777777" w:rsidR="001F7DFA" w:rsidRDefault="00AA640E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Teléfono</w:t>
                                    </w:r>
                                  </w:p>
                                  <w:p w14:paraId="4C8ABEBE" w14:textId="77777777" w:rsidR="00814429" w:rsidRPr="001F7DFA" w:rsidRDefault="00814429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01C466F4" w14:textId="77777777" w:rsidR="00924BF8" w:rsidRPr="001F7DFA" w:rsidRDefault="00924BF8" w:rsidP="000F4F38">
                                    <w:pPr>
                                      <w:pStyle w:val="Address3"/>
                                    </w:pPr>
                                    <w:r w:rsidRPr="00555E4B">
                                      <w:t xml:space="preserve"> </w:t>
                                    </w:r>
                                    <w:r w:rsidR="00AA640E" w:rsidRPr="001F7DFA">
                                      <w:t>954 55 68 17</w:t>
                                    </w:r>
                                  </w:p>
                                  <w:p w14:paraId="66AE4FA4" w14:textId="77777777" w:rsidR="004A4695" w:rsidRPr="004A4695" w:rsidRDefault="004A4695" w:rsidP="001F7DFA">
                                    <w:pPr>
                                      <w:pStyle w:val="Address3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48323ED7" w14:textId="77777777" w:rsidR="004A4695" w:rsidRDefault="004A4695" w:rsidP="000F4F38">
                                    <w:pPr>
                                      <w:pStyle w:val="Address3"/>
                                    </w:pPr>
                                  </w:p>
                                  <w:p w14:paraId="4AA19D0A" w14:textId="77777777" w:rsid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Email</w:t>
                                    </w:r>
                                  </w:p>
                                  <w:p w14:paraId="351267CB" w14:textId="77777777" w:rsidR="001F7DFA" w:rsidRP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1E24A473" w14:textId="77777777" w:rsidR="00924BF8" w:rsidRDefault="00530DD9" w:rsidP="000F4F38">
                                    <w:pPr>
                                      <w:pStyle w:val="Address3"/>
                                    </w:pPr>
                                    <w:hyperlink r:id="rId7" w:history="1">
                                      <w:r w:rsidR="00AA640E" w:rsidRPr="003B0EDC">
                                        <w:rPr>
                                          <w:rStyle w:val="Hipervnculo"/>
                                        </w:rPr>
                                        <w:t>newageresolutions@gmail.com</w:t>
                                      </w:r>
                                    </w:hyperlink>
                                  </w:p>
                                  <w:p w14:paraId="7EC5911C" w14:textId="77777777" w:rsidR="00AA640E" w:rsidRDefault="00AA640E" w:rsidP="000F4F38">
                                    <w:pPr>
                                      <w:pStyle w:val="Address3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9782A" id="Group 14" o:spid="_x0000_s1027" alt="Título: Text Block - Descripción: Text Block" style="width:229.95pt;height:286.95pt;mso-position-horizontal-relative:char;mso-position-vertical-relative:line" coordsize="29203,3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">
                      <v:shape id="Text Box 5" o:spid="_x0000_s1028" type="#_x0000_t202" style="position:absolute;width:29203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7B87C078" w14:textId="77777777" w:rsidR="00924BF8" w:rsidRPr="00F54F6A" w:rsidRDefault="00AA640E" w:rsidP="004A4695">
                              <w:pPr>
                                <w:pStyle w:val="Ttulo4"/>
                                <w:jc w:val="center"/>
                              </w:pPr>
                              <w:r>
                                <w:t>NewAge</w:t>
                              </w:r>
                              <w:r w:rsidR="00924BF8" w:rsidRPr="00F54F6A">
                                <w:t xml:space="preserve"> </w:t>
                              </w:r>
                              <w:r>
                                <w:t>Resolutions</w:t>
                              </w:r>
                            </w:p>
                            <w:p w14:paraId="21EFC5B0" w14:textId="77777777" w:rsidR="00924BF8" w:rsidRDefault="00924BF8" w:rsidP="004A4695">
                              <w:pPr>
                                <w:pStyle w:val="Ttulo4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6" o:spid="_x0000_s1029" type="#_x0000_t202" style="position:absolute;top:5185;width:29203;height:3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6E3A157B" w14:textId="77777777" w:rsid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r w:rsidRPr="001F7DFA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Dirección</w:t>
                              </w:r>
                            </w:p>
                            <w:p w14:paraId="45570B3E" w14:textId="77777777" w:rsidR="001F7DFA" w:rsidRP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</w:p>
                            <w:p w14:paraId="3757113B" w14:textId="77777777" w:rsidR="004A4695" w:rsidRPr="001F7DFA" w:rsidRDefault="00DC0C6A" w:rsidP="001F7DFA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c/ Gregor J.Mendel</w:t>
                              </w:r>
                            </w:p>
                            <w:p w14:paraId="223CD7C2" w14:textId="77777777" w:rsidR="00924BF8" w:rsidRPr="005E19AE" w:rsidRDefault="00DC0C6A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 w:rsidRPr="005E19AE">
                                <w:rPr>
                                  <w:lang w:val="es-ES_tradnl"/>
                                </w:rPr>
                                <w:t>41092</w:t>
                              </w:r>
                              <w:r w:rsidR="00AA640E" w:rsidRPr="005E19AE">
                                <w:rPr>
                                  <w:lang w:val="es-ES_tradnl"/>
                                </w:rPr>
                                <w:t xml:space="preserve"> Sevilla</w:t>
                              </w:r>
                            </w:p>
                            <w:p w14:paraId="132DE05B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b/>
                                  <w:lang w:val="es-ES_tradnl"/>
                                </w:rPr>
                              </w:pPr>
                            </w:p>
                            <w:p w14:paraId="6204C358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</w:p>
                            <w:p w14:paraId="6BC70153" w14:textId="77777777" w:rsidR="001F7DFA" w:rsidRDefault="00AA640E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Teléfono</w:t>
                              </w:r>
                            </w:p>
                            <w:p w14:paraId="4C8ABEBE" w14:textId="77777777" w:rsidR="00814429" w:rsidRPr="001F7DFA" w:rsidRDefault="00814429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01C466F4" w14:textId="77777777" w:rsidR="00924BF8" w:rsidRPr="001F7DFA" w:rsidRDefault="00924BF8" w:rsidP="000F4F38">
                              <w:pPr>
                                <w:pStyle w:val="Address3"/>
                              </w:pPr>
                              <w:r w:rsidRPr="00555E4B">
                                <w:t xml:space="preserve"> </w:t>
                              </w:r>
                              <w:r w:rsidR="00AA640E" w:rsidRPr="001F7DFA">
                                <w:t>954 55 68 17</w:t>
                              </w:r>
                            </w:p>
                            <w:p w14:paraId="66AE4FA4" w14:textId="77777777" w:rsidR="004A4695" w:rsidRPr="004A4695" w:rsidRDefault="004A4695" w:rsidP="001F7DFA">
                              <w:pPr>
                                <w:pStyle w:val="Address3"/>
                                <w:rPr>
                                  <w:b/>
                                </w:rPr>
                              </w:pPr>
                            </w:p>
                            <w:p w14:paraId="48323ED7" w14:textId="77777777" w:rsidR="004A4695" w:rsidRDefault="004A4695" w:rsidP="000F4F38">
                              <w:pPr>
                                <w:pStyle w:val="Address3"/>
                              </w:pPr>
                            </w:p>
                            <w:p w14:paraId="4AA19D0A" w14:textId="77777777" w:rsid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Email</w:t>
                              </w:r>
                            </w:p>
                            <w:p w14:paraId="351267CB" w14:textId="77777777" w:rsidR="001F7DFA" w:rsidRP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1E24A473" w14:textId="77777777" w:rsidR="00924BF8" w:rsidRDefault="00530DD9" w:rsidP="000F4F38">
                              <w:pPr>
                                <w:pStyle w:val="Address3"/>
                              </w:pPr>
                              <w:hyperlink r:id="rId8" w:history="1">
                                <w:r w:rsidR="00AA640E" w:rsidRPr="003B0EDC">
                                  <w:rPr>
                                    <w:rStyle w:val="Hipervnculo"/>
                                  </w:rPr>
                                  <w:t>newageresolutions@gmail.com</w:t>
                                </w:r>
                              </w:hyperlink>
                            </w:p>
                            <w:p w14:paraId="7EC5911C" w14:textId="77777777" w:rsidR="00AA640E" w:rsidRDefault="00AA640E" w:rsidP="000F4F38">
                              <w:pPr>
                                <w:pStyle w:val="Address3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45" w:type="dxa"/>
          </w:tcPr>
          <w:p w14:paraId="65635D26" w14:textId="77777777" w:rsidR="00080C35" w:rsidRDefault="00022169" w:rsidP="00491776">
            <w:pPr>
              <w:pStyle w:val="Ttulo1"/>
              <w:ind w:left="144" w:right="14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055DEAC" wp14:editId="4B3B7109">
                      <wp:extent cx="3194462" cy="1598893"/>
                      <wp:effectExtent l="0" t="0" r="0" b="190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598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11DC2" w14:textId="77777777" w:rsidR="00022169" w:rsidRPr="00AA640E" w:rsidRDefault="00AA640E" w:rsidP="00491776">
                                  <w:pPr>
                                    <w:pStyle w:val="Ttulo"/>
                                  </w:pPr>
                                  <w:r>
                                    <w:t>NewAge</w:t>
                                  </w:r>
                                </w:p>
                                <w:p w14:paraId="3B4F6954" w14:textId="77777777" w:rsidR="00022169" w:rsidRPr="00491776" w:rsidRDefault="00AA640E" w:rsidP="00491776">
                                  <w:pPr>
                                    <w:pStyle w:val="Ttulo"/>
                                  </w:pPr>
                                  <w:r>
                                    <w:t>Resolutions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5DEAC" id="Text Box 24" o:spid="_x0000_s1030" type="#_x0000_t202" style="width:251.55pt;height:1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" filled="f" stroked="f" strokeweight=".5pt">
                      <v:textbox inset=",36pt">
                        <w:txbxContent>
                          <w:p w14:paraId="14311DC2" w14:textId="77777777" w:rsidR="00022169" w:rsidRPr="00AA640E" w:rsidRDefault="00AA640E" w:rsidP="00491776">
                            <w:pPr>
                              <w:pStyle w:val="Ttulo"/>
                            </w:pPr>
                            <w:r>
                              <w:t>NewAge</w:t>
                            </w:r>
                          </w:p>
                          <w:p w14:paraId="3B4F6954" w14:textId="77777777" w:rsidR="00022169" w:rsidRPr="00491776" w:rsidRDefault="00AA640E" w:rsidP="00491776">
                            <w:pPr>
                              <w:pStyle w:val="Ttulo"/>
                            </w:pPr>
                            <w:r>
                              <w:t>Resolutions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24BF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F6A990" wp14:editId="2F262A9A">
                      <wp:extent cx="2825086" cy="48232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147F7" w14:textId="4E5A1E8A" w:rsidR="00924BF8" w:rsidRPr="00523232" w:rsidRDefault="00080C35" w:rsidP="004A4695">
                                  <w:pPr>
                                    <w:pStyle w:val="Subttulo"/>
                                    <w:rPr>
                                      <w:szCs w:val="24"/>
                                      <w:lang w:val="es-ES"/>
                                    </w:rPr>
                                  </w:pPr>
                                  <w:r w:rsidRPr="00523232">
                                    <w:rPr>
                                      <w:szCs w:val="24"/>
                                      <w:lang w:val="es-ES"/>
                                    </w:rPr>
                                    <w:t>Creadores de software a</w:t>
                                  </w:r>
                                  <w:r w:rsidR="00523232" w:rsidRPr="00523232">
                                    <w:rPr>
                                      <w:szCs w:val="24"/>
                                      <w:lang w:val="es-ES"/>
                                    </w:rPr>
                                    <w:t xml:space="preserve"> medida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6A990" id="Text Box 3" o:spid="_x0000_s1031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JPUgp4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414147F7" w14:textId="4E5A1E8A" w:rsidR="00924BF8" w:rsidRPr="00523232" w:rsidRDefault="00080C35" w:rsidP="004A4695">
                            <w:pPr>
                              <w:pStyle w:val="Subttulo"/>
                              <w:rPr>
                                <w:szCs w:val="24"/>
                                <w:lang w:val="es-ES"/>
                              </w:rPr>
                            </w:pPr>
                            <w:r w:rsidRPr="00523232">
                              <w:rPr>
                                <w:szCs w:val="24"/>
                                <w:lang w:val="es-ES"/>
                              </w:rPr>
                              <w:t>Creadores de software a</w:t>
                            </w:r>
                            <w:r w:rsidR="00523232" w:rsidRPr="00523232">
                              <w:rPr>
                                <w:szCs w:val="24"/>
                                <w:lang w:val="es-ES"/>
                              </w:rPr>
                              <w:t xml:space="preserve"> medida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91776">
              <w:rPr>
                <w:noProof/>
              </w:rPr>
              <w:t xml:space="preserve"> </w:t>
            </w:r>
            <w:r w:rsidR="00491776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B21ADF" wp14:editId="0CBDB308">
                      <wp:extent cx="3194462" cy="1005840"/>
                      <wp:effectExtent l="0" t="0" r="6350" b="381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00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2F1A8" w14:textId="77777777" w:rsidR="001F7DFA" w:rsidRPr="001F7DFA" w:rsidRDefault="0082642C" w:rsidP="001F7DFA">
                                  <w:pPr>
                                    <w:pStyle w:val="Ttulo2"/>
                                    <w:rPr>
                                      <w:color w:val="F46036" w:themeColor="accent3"/>
                                    </w:rPr>
                                  </w:pPr>
                                  <w:r>
                                    <w:rPr>
                                      <w:color w:val="F46036" w:themeColor="accent3"/>
                                    </w:rPr>
                                    <w:t>Smart Solutions</w:t>
                                  </w:r>
                                </w:p>
                                <w:p w14:paraId="1C7DA5DB" w14:textId="77777777" w:rsidR="001F7DFA" w:rsidRDefault="00530DD9" w:rsidP="001F7DFA">
                                  <w:pPr>
                                    <w:pStyle w:val="Address3"/>
                                    <w:jc w:val="left"/>
                                  </w:pPr>
                                  <w:hyperlink r:id="rId9" w:history="1">
                                    <w:r w:rsidR="001F7DFA" w:rsidRPr="001F7DFA">
                                      <w:rPr>
                                        <w:rStyle w:val="Hipervnculo"/>
                                      </w:rPr>
                                      <w:t>www.newageresolutions.com</w:t>
                                    </w:r>
                                  </w:hyperlink>
                                </w:p>
                                <w:p w14:paraId="1B50901D" w14:textId="77777777" w:rsidR="001F7DFA" w:rsidRPr="001F7DFA" w:rsidRDefault="001F7DFA" w:rsidP="001F7DFA"/>
                                <w:p w14:paraId="7CB55BEF" w14:textId="77777777" w:rsidR="00491776" w:rsidRDefault="00491776" w:rsidP="00491776">
                                  <w:pPr>
                                    <w:pStyle w:val="Tagline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B21ADF" id="Text Box 23" o:spid="_x0000_s1032" type="#_x0000_t202" style="width:251.5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" fillcolor="white [3201]" stroked="f" strokeweight=".5pt">
                      <v:textbox>
                        <w:txbxContent>
                          <w:p w14:paraId="4A82F1A8" w14:textId="77777777" w:rsidR="001F7DFA" w:rsidRPr="001F7DFA" w:rsidRDefault="0082642C" w:rsidP="001F7DFA">
                            <w:pPr>
                              <w:pStyle w:val="Ttulo2"/>
                              <w:rPr>
                                <w:color w:val="F46036" w:themeColor="accent3"/>
                              </w:rPr>
                            </w:pPr>
                            <w:r>
                              <w:rPr>
                                <w:color w:val="F46036" w:themeColor="accent3"/>
                              </w:rPr>
                              <w:t>Smart Solutions</w:t>
                            </w:r>
                          </w:p>
                          <w:p w14:paraId="1C7DA5DB" w14:textId="77777777" w:rsidR="001F7DFA" w:rsidRDefault="00530DD9" w:rsidP="001F7DFA">
                            <w:pPr>
                              <w:pStyle w:val="Address3"/>
                              <w:jc w:val="left"/>
                            </w:pPr>
                            <w:hyperlink r:id="rId10" w:history="1">
                              <w:r w:rsidR="001F7DFA" w:rsidRPr="001F7DFA">
                                <w:rPr>
                                  <w:rStyle w:val="Hipervnculo"/>
                                </w:rPr>
                                <w:t>www.newageresolutions.com</w:t>
                              </w:r>
                            </w:hyperlink>
                          </w:p>
                          <w:p w14:paraId="1B50901D" w14:textId="77777777" w:rsidR="001F7DFA" w:rsidRPr="001F7DFA" w:rsidRDefault="001F7DFA" w:rsidP="001F7DFA"/>
                          <w:p w14:paraId="7CB55BEF" w14:textId="77777777" w:rsidR="00491776" w:rsidRDefault="00491776" w:rsidP="00491776">
                            <w:pPr>
                              <w:pStyle w:val="Tagline"/>
                              <w:jc w:val="lef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F971B8" w14:textId="77777777" w:rsidR="00080C35" w:rsidRPr="00080C35" w:rsidRDefault="00080C35" w:rsidP="00080C35"/>
          <w:p w14:paraId="0F8C5D70" w14:textId="44C57D08" w:rsidR="00080C35" w:rsidRPr="00080C35" w:rsidRDefault="00080C35" w:rsidP="00080C35"/>
          <w:p w14:paraId="06D73794" w14:textId="3444FB25" w:rsidR="00FB3767" w:rsidRPr="00080C35" w:rsidRDefault="0065244A" w:rsidP="00080C35">
            <w:r w:rsidRPr="0065244A">
              <w:rPr>
                <w:noProof/>
              </w:rPr>
              <w:drawing>
                <wp:inline distT="0" distB="0" distL="0" distR="0" wp14:anchorId="7CF89F45" wp14:editId="69030789">
                  <wp:extent cx="2642145" cy="2505075"/>
                  <wp:effectExtent l="0" t="0" r="6350" b="0"/>
                  <wp:docPr id="7" name="Imagen 7" descr="C:\Users\luminaria\Desktop\psggit\PSG\Practica 6\logo empres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minaria\Desktop\psggit\PSG\Practica 6\logo empres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774" cy="251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F8" w14:paraId="5A1789B3" w14:textId="77777777" w:rsidTr="000165FD">
        <w:trPr>
          <w:trHeight w:val="819"/>
        </w:trPr>
        <w:tc>
          <w:tcPr>
            <w:tcW w:w="5280" w:type="dxa"/>
            <w:vAlign w:val="center"/>
          </w:tcPr>
          <w:p w14:paraId="711E9849" w14:textId="77777777" w:rsidR="00491776" w:rsidRDefault="00491776" w:rsidP="007C32DB">
            <w:pPr>
              <w:pStyle w:val="BodyText4"/>
              <w:ind w:left="144" w:right="144"/>
              <w:jc w:val="left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12362385" wp14:editId="41FD64DB">
                      <wp:extent cx="2897747" cy="482325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7747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E9869" w14:textId="77777777" w:rsidR="00045601" w:rsidRPr="00080C35" w:rsidRDefault="00045601" w:rsidP="00045601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lang w:val="es-ES_tradnl"/>
                                    </w:rPr>
                                    <w:t>Nuestro Equipo</w:t>
                                  </w:r>
                                </w:p>
                                <w:p w14:paraId="6CC9EF53" w14:textId="77777777" w:rsidR="00491776" w:rsidRPr="004A4695" w:rsidRDefault="00491776" w:rsidP="00491776">
                                  <w:pPr>
                                    <w:pStyle w:val="Ttulo4"/>
                                    <w:rPr>
                                      <w:rStyle w:val="nfasisintens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362385" id="Text Box 1" o:spid="_x0000_s1033" type="#_x0000_t202" style="width:228.1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" filled="f" stroked="f" strokeweight=".5pt">
                      <v:textbox>
                        <w:txbxContent>
                          <w:p w14:paraId="6C1E9869" w14:textId="77777777" w:rsidR="00045601" w:rsidRPr="00080C35" w:rsidRDefault="00045601" w:rsidP="00045601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Nuestro Equipo</w:t>
                            </w:r>
                          </w:p>
                          <w:p w14:paraId="6CC9EF53" w14:textId="77777777" w:rsidR="00491776" w:rsidRPr="004A4695" w:rsidRDefault="00491776" w:rsidP="00491776">
                            <w:pPr>
                              <w:pStyle w:val="Ttulo4"/>
                              <w:rPr>
                                <w:rStyle w:val="nfasisintenso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3DC5201B" w14:textId="77777777" w:rsidR="00924BF8" w:rsidRDefault="00924BF8" w:rsidP="001368FB">
            <w:pPr>
              <w:pStyle w:val="Address2"/>
              <w:ind w:left="144" w:right="144"/>
              <w:jc w:val="left"/>
            </w:pPr>
          </w:p>
        </w:tc>
        <w:tc>
          <w:tcPr>
            <w:tcW w:w="5345" w:type="dxa"/>
          </w:tcPr>
          <w:p w14:paraId="4E6D81C0" w14:textId="77777777" w:rsidR="00924BF8" w:rsidRDefault="00924BF8" w:rsidP="00491776">
            <w:pPr>
              <w:pStyle w:val="Ttulo4"/>
              <w:rPr>
                <w:noProof w:val="0"/>
              </w:rPr>
            </w:pPr>
            <w:r>
              <w:rPr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1130099" wp14:editId="410ABBA8">
                      <wp:extent cx="2825086" cy="48232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46528" w14:textId="77777777" w:rsidR="00924BF8" w:rsidRDefault="00924BF8" w:rsidP="00080C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30099" id="Text Box 4" o:spid="_x0000_s1034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As5msA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08C46528" w14:textId="77777777" w:rsidR="00924BF8" w:rsidRDefault="00924BF8" w:rsidP="00080C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40A87E5" w14:textId="414CDA3D" w:rsidR="00997614" w:rsidRDefault="000676FB" w:rsidP="00053F59">
      <w:pPr>
        <w:ind w:right="144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FBBE6" wp14:editId="26624CE5">
                <wp:simplePos x="0" y="0"/>
                <wp:positionH relativeFrom="column">
                  <wp:posOffset>3261360</wp:posOffset>
                </wp:positionH>
                <wp:positionV relativeFrom="paragraph">
                  <wp:posOffset>2146935</wp:posOffset>
                </wp:positionV>
                <wp:extent cx="1882140" cy="457200"/>
                <wp:effectExtent l="0" t="0" r="0" b="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EB58" w14:textId="04823321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Anya Koslov</w:t>
                            </w:r>
                            <w:r w:rsidR="000676FB">
                              <w:rPr>
                                <w:lang w:val="es-ES_tradnl"/>
                              </w:rPr>
                              <w:t xml:space="preserve"> – Director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BBE6" id="Text Box 241" o:spid="_x0000_s1035" type="#_x0000_t202" style="position:absolute;margin-left:256.8pt;margin-top:169.05pt;width:148.2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" filled="f" stroked="f">
                <v:textbox>
                  <w:txbxContent>
                    <w:p w14:paraId="3AB7EB58" w14:textId="04823321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Anya Koslov</w:t>
                      </w:r>
                      <w:r w:rsidR="000676FB">
                        <w:rPr>
                          <w:lang w:val="es-ES_tradnl"/>
                        </w:rPr>
                        <w:t xml:space="preserve"> – Director 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DDD75" wp14:editId="64C9BDF3">
                <wp:simplePos x="0" y="0"/>
                <wp:positionH relativeFrom="column">
                  <wp:posOffset>8168640</wp:posOffset>
                </wp:positionH>
                <wp:positionV relativeFrom="paragraph">
                  <wp:posOffset>4770120</wp:posOffset>
                </wp:positionV>
                <wp:extent cx="1520190" cy="428625"/>
                <wp:effectExtent l="0" t="0" r="0" b="9525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5EC9" w14:textId="16B54578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Jorge Manuel Molina Domínguez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</w:t>
                            </w:r>
                            <w:r w:rsidR="00F637F1">
                              <w:rPr>
                                <w:lang w:val="es-ES_tradnl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DD75" id="Text Box 247" o:spid="_x0000_s1036" type="#_x0000_t202" style="position:absolute;margin-left:643.2pt;margin-top:375.6pt;width:119.7pt;height:3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" filled="f" stroked="f">
                <v:textbox>
                  <w:txbxContent>
                    <w:p w14:paraId="5AC75EC9" w14:textId="16B54578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Jorge Manuel Molina Domínguez</w:t>
                      </w:r>
                      <w:r w:rsidR="002338D5">
                        <w:rPr>
                          <w:lang w:val="es-ES_tradnl"/>
                        </w:rPr>
                        <w:t xml:space="preserve"> - </w:t>
                      </w:r>
                      <w:r w:rsidR="00F637F1">
                        <w:rPr>
                          <w:lang w:val="es-ES_tradnl"/>
                        </w:rPr>
                        <w:t>CEO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2249" wp14:editId="307AC2FF">
                <wp:simplePos x="0" y="0"/>
                <wp:positionH relativeFrom="column">
                  <wp:posOffset>784860</wp:posOffset>
                </wp:positionH>
                <wp:positionV relativeFrom="paragraph">
                  <wp:posOffset>4775835</wp:posOffset>
                </wp:positionV>
                <wp:extent cx="1882140" cy="388620"/>
                <wp:effectExtent l="0" t="0" r="0" b="0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800E" w14:textId="6CDFB6BE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Elena Camero Ruiz</w:t>
                            </w:r>
                            <w:r w:rsidR="000676FB">
                              <w:rPr>
                                <w:lang w:val="es-ES_tradnl"/>
                              </w:rPr>
                              <w:t xml:space="preserve"> – Director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2249" id="Text Box 244" o:spid="_x0000_s1037" type="#_x0000_t202" style="position:absolute;margin-left:61.8pt;margin-top:376.05pt;width:148.2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" filled="f" stroked="f">
                <v:textbox>
                  <w:txbxContent>
                    <w:p w14:paraId="6733800E" w14:textId="6CDFB6BE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Elena Camero Ruiz</w:t>
                      </w:r>
                      <w:r w:rsidR="000676FB">
                        <w:rPr>
                          <w:lang w:val="es-ES_tradnl"/>
                        </w:rPr>
                        <w:t xml:space="preserve"> – Director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3984F" wp14:editId="42C293D4">
                <wp:simplePos x="0" y="0"/>
                <wp:positionH relativeFrom="column">
                  <wp:posOffset>731520</wp:posOffset>
                </wp:positionH>
                <wp:positionV relativeFrom="paragraph">
                  <wp:posOffset>2215515</wp:posOffset>
                </wp:positionV>
                <wp:extent cx="1882140" cy="449580"/>
                <wp:effectExtent l="0" t="0" r="0" b="7620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6442" w14:textId="46542F32" w:rsid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Elon Musk</w:t>
                            </w:r>
                            <w:r w:rsidR="000676FB">
                              <w:rPr>
                                <w:lang w:val="es-ES_tradnl"/>
                              </w:rPr>
                              <w:t xml:space="preserve"> – CFO</w:t>
                            </w:r>
                          </w:p>
                          <w:p w14:paraId="7742FAAA" w14:textId="437B41F0" w:rsidR="000676FB" w:rsidRPr="002338D5" w:rsidRDefault="000676FB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Director 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984F" id="Text Box 240" o:spid="_x0000_s1038" type="#_x0000_t202" style="position:absolute;margin-left:57.6pt;margin-top:174.45pt;width:148.2pt;height:3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" filled="f" stroked="f">
                <v:textbox>
                  <w:txbxContent>
                    <w:p w14:paraId="22DB6442" w14:textId="46542F32" w:rsid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Elon Musk</w:t>
                      </w:r>
                      <w:r w:rsidR="000676FB">
                        <w:rPr>
                          <w:lang w:val="es-ES_tradnl"/>
                        </w:rPr>
                        <w:t xml:space="preserve"> – CFO</w:t>
                      </w:r>
                    </w:p>
                    <w:p w14:paraId="7742FAAA" w14:textId="437B41F0" w:rsidR="000676FB" w:rsidRPr="002338D5" w:rsidRDefault="000676FB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Director Financiero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ABECE" wp14:editId="77B7C965">
                <wp:simplePos x="0" y="0"/>
                <wp:positionH relativeFrom="column">
                  <wp:posOffset>3261360</wp:posOffset>
                </wp:positionH>
                <wp:positionV relativeFrom="paragraph">
                  <wp:posOffset>4775835</wp:posOffset>
                </wp:positionV>
                <wp:extent cx="1882140" cy="464185"/>
                <wp:effectExtent l="0" t="0" r="0" b="0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5F2CE" w14:textId="0877ADF6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Jesús Ortiz Calleja</w:t>
                            </w:r>
                            <w:r w:rsidR="000676FB">
                              <w:rPr>
                                <w:lang w:val="es-ES_tradnl"/>
                              </w:rPr>
                              <w:t xml:space="preserve"> – COO Director de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BECE" id="Text Box 245" o:spid="_x0000_s1039" type="#_x0000_t202" style="position:absolute;margin-left:256.8pt;margin-top:376.05pt;width:148.2pt;height:36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" filled="f" stroked="f">
                <v:textbox>
                  <w:txbxContent>
                    <w:p w14:paraId="0A55F2CE" w14:textId="0877ADF6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Jesús Ortiz Calleja</w:t>
                      </w:r>
                      <w:r w:rsidR="000676FB">
                        <w:rPr>
                          <w:lang w:val="es-ES_tradnl"/>
                        </w:rPr>
                        <w:t xml:space="preserve"> – COO Director de Operaciones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B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D7C0E" wp14:editId="6E28768E">
                <wp:simplePos x="0" y="0"/>
                <wp:positionH relativeFrom="column">
                  <wp:posOffset>7867650</wp:posOffset>
                </wp:positionH>
                <wp:positionV relativeFrom="paragraph">
                  <wp:posOffset>2146935</wp:posOffset>
                </wp:positionV>
                <wp:extent cx="1882140" cy="438150"/>
                <wp:effectExtent l="0" t="0" r="0" b="0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B089" w14:textId="05B6B9FF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Estefanía Asuero G</w:t>
                            </w:r>
                            <w:r w:rsidR="007B770F">
                              <w:rPr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lang w:val="es-ES_tradnl"/>
                              </w:rPr>
                              <w:t xml:space="preserve">mez 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</w:t>
                            </w:r>
                            <w:r w:rsidR="000676FB">
                              <w:rPr>
                                <w:lang w:val="es-ES_tradnl"/>
                              </w:rPr>
                              <w:t>Director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7C0E" id="Text Box 243" o:spid="_x0000_s1040" type="#_x0000_t202" style="position:absolute;margin-left:619.5pt;margin-top:169.05pt;width:148.2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" filled="f" stroked="f">
                <v:textbox>
                  <w:txbxContent>
                    <w:p w14:paraId="283FB089" w14:textId="05B6B9FF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Estefanía Asuero G</w:t>
                      </w:r>
                      <w:r w:rsidR="007B770F">
                        <w:rPr>
                          <w:lang w:val="es-ES_tradnl"/>
                        </w:rPr>
                        <w:t>ó</w:t>
                      </w:r>
                      <w:r>
                        <w:rPr>
                          <w:lang w:val="es-ES_tradnl"/>
                        </w:rPr>
                        <w:t xml:space="preserve">mez </w:t>
                      </w:r>
                      <w:r w:rsidR="002338D5">
                        <w:rPr>
                          <w:lang w:val="es-ES_tradnl"/>
                        </w:rPr>
                        <w:t xml:space="preserve"> - </w:t>
                      </w:r>
                      <w:r w:rsidR="000676FB">
                        <w:rPr>
                          <w:lang w:val="es-ES_tradnl"/>
                        </w:rPr>
                        <w:t>Director de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B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CA22A" wp14:editId="28F0F9E1">
                <wp:simplePos x="0" y="0"/>
                <wp:positionH relativeFrom="column">
                  <wp:posOffset>5591175</wp:posOffset>
                </wp:positionH>
                <wp:positionV relativeFrom="paragraph">
                  <wp:posOffset>4775835</wp:posOffset>
                </wp:positionV>
                <wp:extent cx="1882140" cy="409575"/>
                <wp:effectExtent l="0" t="0" r="0" b="952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DB62" w14:textId="7B8363A5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María Romero Pérez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454D55">
                              <w:rPr>
                                <w:lang w:val="es-ES_tradnl"/>
                              </w:rPr>
                              <w:t>–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454D55">
                              <w:rPr>
                                <w:lang w:val="es-ES_tradnl"/>
                              </w:rPr>
                              <w:t>Customer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A22A" id="Text Box 246" o:spid="_x0000_s1041" type="#_x0000_t202" style="position:absolute;margin-left:440.25pt;margin-top:376.05pt;width:148.2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" filled="f" stroked="f">
                <v:textbox>
                  <w:txbxContent>
                    <w:p w14:paraId="4CF7DB62" w14:textId="7B8363A5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María Romero Pérez</w:t>
                      </w:r>
                      <w:r w:rsidR="002338D5">
                        <w:rPr>
                          <w:lang w:val="es-ES_tradnl"/>
                        </w:rPr>
                        <w:t xml:space="preserve"> </w:t>
                      </w:r>
                      <w:r w:rsidR="00454D55">
                        <w:rPr>
                          <w:lang w:val="es-ES_tradnl"/>
                        </w:rPr>
                        <w:t>–</w:t>
                      </w:r>
                      <w:r w:rsidR="002338D5">
                        <w:rPr>
                          <w:lang w:val="es-ES_tradnl"/>
                        </w:rPr>
                        <w:t xml:space="preserve"> </w:t>
                      </w:r>
                      <w:r w:rsidR="00454D55">
                        <w:rPr>
                          <w:lang w:val="es-ES_tradnl"/>
                        </w:rPr>
                        <w:t>Customer 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B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E6FD3" wp14:editId="100890A1">
                <wp:simplePos x="0" y="0"/>
                <wp:positionH relativeFrom="column">
                  <wp:posOffset>5591175</wp:posOffset>
                </wp:positionH>
                <wp:positionV relativeFrom="paragraph">
                  <wp:posOffset>2146935</wp:posOffset>
                </wp:positionV>
                <wp:extent cx="1882140" cy="438150"/>
                <wp:effectExtent l="0" t="0" r="0" b="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EDD" w14:textId="55779ED2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Antonio Arenas Arenas</w:t>
                            </w:r>
                            <w:r w:rsidR="000676FB">
                              <w:rPr>
                                <w:lang w:val="es-ES_tradnl"/>
                              </w:rPr>
                              <w:t xml:space="preserve"> – Director de Infraestructura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6FD3" id="Text Box 242" o:spid="_x0000_s1042" type="#_x0000_t202" style="position:absolute;margin-left:440.25pt;margin-top:169.05pt;width:148.2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" filled="f" stroked="f">
                <v:textbox>
                  <w:txbxContent>
                    <w:p w14:paraId="06DA0EDD" w14:textId="55779ED2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Antonio Arenas Arenas</w:t>
                      </w:r>
                      <w:r w:rsidR="000676FB">
                        <w:rPr>
                          <w:lang w:val="es-ES_tradnl"/>
                        </w:rPr>
                        <w:t xml:space="preserve"> – Director de Infraestructura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B5E">
        <w:rPr>
          <w:noProof/>
          <w:lang w:val="en-GB" w:eastAsia="en-GB"/>
        </w:rPr>
        <w:drawing>
          <wp:anchor distT="0" distB="0" distL="114300" distR="114300" simplePos="0" relativeHeight="251707392" behindDoc="1" locked="0" layoutInCell="1" allowOverlap="1" wp14:anchorId="3476F089" wp14:editId="692DF298">
            <wp:simplePos x="0" y="0"/>
            <wp:positionH relativeFrom="column">
              <wp:posOffset>-9525</wp:posOffset>
            </wp:positionH>
            <wp:positionV relativeFrom="paragraph">
              <wp:posOffset>-205740</wp:posOffset>
            </wp:positionV>
            <wp:extent cx="10058400" cy="5448299"/>
            <wp:effectExtent l="0" t="0" r="0" b="635"/>
            <wp:wrapNone/>
            <wp:docPr id="239" name="Picture 239" descr="photo5875390273540959393%20copy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5875390273540959393%20copy%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4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C96" w:rsidRPr="004917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487FC9" wp14:editId="50372BAF">
                <wp:simplePos x="0" y="0"/>
                <wp:positionH relativeFrom="column">
                  <wp:posOffset>89423</wp:posOffset>
                </wp:positionH>
                <wp:positionV relativeFrom="paragraph">
                  <wp:posOffset>5246818</wp:posOffset>
                </wp:positionV>
                <wp:extent cx="5175885" cy="1486944"/>
                <wp:effectExtent l="0" t="0" r="5715" b="12065"/>
                <wp:wrapNone/>
                <wp:docPr id="25" name="Group 25" descr="colored graphic bo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75885" cy="1486944"/>
                          <a:chOff x="0" y="-16782"/>
                          <a:chExt cx="2222828" cy="6392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68239"/>
                            <a:ext cx="873451" cy="438582"/>
                            <a:chOff x="0" y="0"/>
                            <a:chExt cx="2688609" cy="1350607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774209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73457" y="300250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1364776" y="736979"/>
                              <a:ext cx="613628" cy="61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545911" y="900752"/>
                              <a:ext cx="422275" cy="4222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750627" y="-16782"/>
                            <a:ext cx="1472201" cy="639205"/>
                            <a:chOff x="0" y="-27577"/>
                            <a:chExt cx="2416864" cy="105036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502464" y="-27577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601711" y="272673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33B97" id="Group 25" o:spid="_x0000_s1026" alt="colored graphic boxes" style="position:absolute;margin-left:7.05pt;margin-top:413.15pt;width:407.55pt;height:117.1pt;rotation:180;z-index:251706368;mso-width-relative:margin;mso-height-relative:margin" coordorigin=",-167" coordsize="22228,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">
                <v:group id="Group 27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30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E/wgAAANs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" fillcolor="#f46036 [3204]" stroked="f" strokeweight="1pt"/>
                  <v:rect id="Rectangle 227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" fillcolor="#fabfae [1300]" stroked="f" strokeweight="1pt"/>
                  <v:rect id="Rectangle 228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" fillcolor="#f89f86 [1940]" stroked="f" strokeweight="1pt"/>
                  <v:rect id="Rectangle 229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" fillcolor="#2f4b83 [3207]" stroked="f" strokeweight="1pt"/>
                  <v:rect id="Rectangle 230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" fillcolor="white [3214]" stroked="f" strokeweight="1pt"/>
                </v:group>
                <v:group id="Group 231" o:spid="_x0000_s1033" style="position:absolute;left:7506;top:-167;width:14722;height:6391" coordorigin=",-275" coordsize="24168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232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" fillcolor="#f46036 [3204]" stroked="f" strokeweight="1pt"/>
                  <v:rect id="Rectangle 233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" fillcolor="#fabfae [1300]" stroked="f" strokeweight="1pt"/>
                  <v:rect id="Rectangle 235" o:spid="_x0000_s1036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" fillcolor="#2f4b83 [3207]" stroked="f" strokeweight="1pt"/>
                </v:group>
              </v:group>
            </w:pict>
          </mc:Fallback>
        </mc:AlternateContent>
      </w:r>
    </w:p>
    <w:sectPr w:rsidR="00997614" w:rsidSect="00520D53">
      <w:type w:val="nextColumn"/>
      <w:pgSz w:w="15840" w:h="12240" w:orient="landscape" w:code="1"/>
      <w:pgMar w:top="360" w:right="0" w:bottom="360" w:left="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B6B1" w14:textId="77777777" w:rsidR="00530DD9" w:rsidRDefault="00530DD9" w:rsidP="009670BF">
      <w:r>
        <w:separator/>
      </w:r>
    </w:p>
  </w:endnote>
  <w:endnote w:type="continuationSeparator" w:id="0">
    <w:p w14:paraId="26436147" w14:textId="77777777" w:rsidR="00530DD9" w:rsidRDefault="00530DD9" w:rsidP="0096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C5C88" w14:textId="77777777" w:rsidR="00530DD9" w:rsidRDefault="00530DD9" w:rsidP="009670BF">
      <w:r>
        <w:separator/>
      </w:r>
    </w:p>
  </w:footnote>
  <w:footnote w:type="continuationSeparator" w:id="0">
    <w:p w14:paraId="4F7BBF35" w14:textId="77777777" w:rsidR="00530DD9" w:rsidRDefault="00530DD9" w:rsidP="0096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F6C6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5A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184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6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621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E9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227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A8E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5EC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8F4A18"/>
    <w:multiLevelType w:val="hybridMultilevel"/>
    <w:tmpl w:val="9ADA4D92"/>
    <w:lvl w:ilvl="0" w:tplc="77AA523C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6A67"/>
    <w:multiLevelType w:val="hybridMultilevel"/>
    <w:tmpl w:val="62C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0E"/>
    <w:rsid w:val="000165FD"/>
    <w:rsid w:val="00022169"/>
    <w:rsid w:val="00045601"/>
    <w:rsid w:val="00051AEB"/>
    <w:rsid w:val="00053F59"/>
    <w:rsid w:val="000541DD"/>
    <w:rsid w:val="00056AE7"/>
    <w:rsid w:val="00056E5E"/>
    <w:rsid w:val="000641F7"/>
    <w:rsid w:val="00066B9A"/>
    <w:rsid w:val="000676FB"/>
    <w:rsid w:val="00080C35"/>
    <w:rsid w:val="00081EB1"/>
    <w:rsid w:val="000879BE"/>
    <w:rsid w:val="000A4144"/>
    <w:rsid w:val="000C2C07"/>
    <w:rsid w:val="000C437B"/>
    <w:rsid w:val="000F4F38"/>
    <w:rsid w:val="000F6246"/>
    <w:rsid w:val="00130C47"/>
    <w:rsid w:val="00135F6D"/>
    <w:rsid w:val="001368FB"/>
    <w:rsid w:val="001500AC"/>
    <w:rsid w:val="00190238"/>
    <w:rsid w:val="0019220F"/>
    <w:rsid w:val="001A1CCE"/>
    <w:rsid w:val="001E1930"/>
    <w:rsid w:val="001E35DB"/>
    <w:rsid w:val="001E5B52"/>
    <w:rsid w:val="001F1D98"/>
    <w:rsid w:val="001F24D4"/>
    <w:rsid w:val="001F5E36"/>
    <w:rsid w:val="001F7DFA"/>
    <w:rsid w:val="002029F1"/>
    <w:rsid w:val="002049AA"/>
    <w:rsid w:val="00226B4E"/>
    <w:rsid w:val="002338D5"/>
    <w:rsid w:val="0024094B"/>
    <w:rsid w:val="00242515"/>
    <w:rsid w:val="00250F89"/>
    <w:rsid w:val="002873C7"/>
    <w:rsid w:val="002A6D1B"/>
    <w:rsid w:val="002B10BC"/>
    <w:rsid w:val="002B3221"/>
    <w:rsid w:val="002E4755"/>
    <w:rsid w:val="002E7F74"/>
    <w:rsid w:val="00311432"/>
    <w:rsid w:val="00320B3D"/>
    <w:rsid w:val="00326C63"/>
    <w:rsid w:val="003374E3"/>
    <w:rsid w:val="003433BE"/>
    <w:rsid w:val="00365F22"/>
    <w:rsid w:val="00373928"/>
    <w:rsid w:val="00395998"/>
    <w:rsid w:val="00397C43"/>
    <w:rsid w:val="003B534A"/>
    <w:rsid w:val="003C2C8D"/>
    <w:rsid w:val="003D6F3A"/>
    <w:rsid w:val="003E3EF7"/>
    <w:rsid w:val="003E6F76"/>
    <w:rsid w:val="003F6D4D"/>
    <w:rsid w:val="00413B2D"/>
    <w:rsid w:val="004236C9"/>
    <w:rsid w:val="00423B05"/>
    <w:rsid w:val="00424F02"/>
    <w:rsid w:val="00454D55"/>
    <w:rsid w:val="00461BDC"/>
    <w:rsid w:val="00465785"/>
    <w:rsid w:val="0047016C"/>
    <w:rsid w:val="004740BB"/>
    <w:rsid w:val="00480E36"/>
    <w:rsid w:val="00484C88"/>
    <w:rsid w:val="00486E9E"/>
    <w:rsid w:val="0049066A"/>
    <w:rsid w:val="00491776"/>
    <w:rsid w:val="004A4695"/>
    <w:rsid w:val="004B1A33"/>
    <w:rsid w:val="004C1586"/>
    <w:rsid w:val="004D5C96"/>
    <w:rsid w:val="004F658A"/>
    <w:rsid w:val="00505416"/>
    <w:rsid w:val="00506068"/>
    <w:rsid w:val="005063B3"/>
    <w:rsid w:val="005067A5"/>
    <w:rsid w:val="00515AA0"/>
    <w:rsid w:val="00520D53"/>
    <w:rsid w:val="00523232"/>
    <w:rsid w:val="005253D2"/>
    <w:rsid w:val="005307E5"/>
    <w:rsid w:val="00530DD9"/>
    <w:rsid w:val="005456C7"/>
    <w:rsid w:val="0055036F"/>
    <w:rsid w:val="00557008"/>
    <w:rsid w:val="00557A64"/>
    <w:rsid w:val="00557D3C"/>
    <w:rsid w:val="0057068F"/>
    <w:rsid w:val="00583313"/>
    <w:rsid w:val="005863BA"/>
    <w:rsid w:val="005A3EA7"/>
    <w:rsid w:val="005B31D2"/>
    <w:rsid w:val="005C1924"/>
    <w:rsid w:val="005D3173"/>
    <w:rsid w:val="005E0479"/>
    <w:rsid w:val="005E19AE"/>
    <w:rsid w:val="005E202C"/>
    <w:rsid w:val="005E4232"/>
    <w:rsid w:val="005E49E4"/>
    <w:rsid w:val="00614973"/>
    <w:rsid w:val="0064080F"/>
    <w:rsid w:val="00640F61"/>
    <w:rsid w:val="0064297C"/>
    <w:rsid w:val="0064622B"/>
    <w:rsid w:val="0065244A"/>
    <w:rsid w:val="00673B4B"/>
    <w:rsid w:val="00681EB9"/>
    <w:rsid w:val="006976F2"/>
    <w:rsid w:val="006F7640"/>
    <w:rsid w:val="00702DD7"/>
    <w:rsid w:val="00705BEA"/>
    <w:rsid w:val="00713393"/>
    <w:rsid w:val="00721726"/>
    <w:rsid w:val="0072655B"/>
    <w:rsid w:val="00726B33"/>
    <w:rsid w:val="00734991"/>
    <w:rsid w:val="007352E2"/>
    <w:rsid w:val="007367ED"/>
    <w:rsid w:val="007513EB"/>
    <w:rsid w:val="00764955"/>
    <w:rsid w:val="00770B4B"/>
    <w:rsid w:val="00775D14"/>
    <w:rsid w:val="007841F4"/>
    <w:rsid w:val="00790C35"/>
    <w:rsid w:val="007A5AF9"/>
    <w:rsid w:val="007B47AA"/>
    <w:rsid w:val="007B770F"/>
    <w:rsid w:val="007C32DB"/>
    <w:rsid w:val="007F61EC"/>
    <w:rsid w:val="0081051F"/>
    <w:rsid w:val="00814429"/>
    <w:rsid w:val="00815D15"/>
    <w:rsid w:val="0082642C"/>
    <w:rsid w:val="008619C8"/>
    <w:rsid w:val="00880354"/>
    <w:rsid w:val="008C0458"/>
    <w:rsid w:val="008C0FE8"/>
    <w:rsid w:val="008C6A43"/>
    <w:rsid w:val="008C783E"/>
    <w:rsid w:val="008E56FA"/>
    <w:rsid w:val="008E7187"/>
    <w:rsid w:val="00906CA7"/>
    <w:rsid w:val="009146F2"/>
    <w:rsid w:val="0092124E"/>
    <w:rsid w:val="00924BF8"/>
    <w:rsid w:val="00950065"/>
    <w:rsid w:val="00953F84"/>
    <w:rsid w:val="009629DE"/>
    <w:rsid w:val="009670BF"/>
    <w:rsid w:val="0099163D"/>
    <w:rsid w:val="00993539"/>
    <w:rsid w:val="00997614"/>
    <w:rsid w:val="00997622"/>
    <w:rsid w:val="009B61B1"/>
    <w:rsid w:val="009C400F"/>
    <w:rsid w:val="009D3F98"/>
    <w:rsid w:val="00A02B04"/>
    <w:rsid w:val="00A03602"/>
    <w:rsid w:val="00A1456C"/>
    <w:rsid w:val="00A20E4B"/>
    <w:rsid w:val="00A27B5E"/>
    <w:rsid w:val="00A46381"/>
    <w:rsid w:val="00A57095"/>
    <w:rsid w:val="00AA0E09"/>
    <w:rsid w:val="00AA33BC"/>
    <w:rsid w:val="00AA640E"/>
    <w:rsid w:val="00AB027D"/>
    <w:rsid w:val="00B44AFE"/>
    <w:rsid w:val="00B71B05"/>
    <w:rsid w:val="00B74896"/>
    <w:rsid w:val="00B8034D"/>
    <w:rsid w:val="00BA7D7E"/>
    <w:rsid w:val="00BB4054"/>
    <w:rsid w:val="00BC730B"/>
    <w:rsid w:val="00BD0BA1"/>
    <w:rsid w:val="00BD1A0E"/>
    <w:rsid w:val="00BD1B8D"/>
    <w:rsid w:val="00C04D29"/>
    <w:rsid w:val="00C05660"/>
    <w:rsid w:val="00C06B4F"/>
    <w:rsid w:val="00C15F5E"/>
    <w:rsid w:val="00C21379"/>
    <w:rsid w:val="00C6213B"/>
    <w:rsid w:val="00C67399"/>
    <w:rsid w:val="00C72419"/>
    <w:rsid w:val="00C7782D"/>
    <w:rsid w:val="00CC50E0"/>
    <w:rsid w:val="00D232F1"/>
    <w:rsid w:val="00D2792B"/>
    <w:rsid w:val="00D67A7D"/>
    <w:rsid w:val="00D72AB2"/>
    <w:rsid w:val="00D85F5C"/>
    <w:rsid w:val="00DA13D4"/>
    <w:rsid w:val="00DA356F"/>
    <w:rsid w:val="00DC0C6A"/>
    <w:rsid w:val="00E146B7"/>
    <w:rsid w:val="00E232A6"/>
    <w:rsid w:val="00E335AF"/>
    <w:rsid w:val="00E53716"/>
    <w:rsid w:val="00E57BB1"/>
    <w:rsid w:val="00E86F30"/>
    <w:rsid w:val="00E91193"/>
    <w:rsid w:val="00EA5F11"/>
    <w:rsid w:val="00EE6CFA"/>
    <w:rsid w:val="00EF541D"/>
    <w:rsid w:val="00F0618F"/>
    <w:rsid w:val="00F15C02"/>
    <w:rsid w:val="00F24D57"/>
    <w:rsid w:val="00F413ED"/>
    <w:rsid w:val="00F432A4"/>
    <w:rsid w:val="00F53F77"/>
    <w:rsid w:val="00F62F51"/>
    <w:rsid w:val="00F637F1"/>
    <w:rsid w:val="00F743E0"/>
    <w:rsid w:val="00FA1B95"/>
    <w:rsid w:val="00FB240C"/>
    <w:rsid w:val="00FB3767"/>
    <w:rsid w:val="00FC004E"/>
    <w:rsid w:val="00FC32DD"/>
    <w:rsid w:val="00FC4690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  <o:shapelayout v:ext="edit">
      <o:idmap v:ext="edit" data="1"/>
    </o:shapelayout>
  </w:shapeDefaults>
  <w:decimalSymbol w:val=","/>
  <w:listSeparator w:val=";"/>
  <w14:docId w14:val="59233411"/>
  <w15:chartTrackingRefBased/>
  <w15:docId w15:val="{64B99C91-F371-4306-B7AD-C00EF5DB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95"/>
    <w:rPr>
      <w:rFonts w:asciiTheme="minorHAnsi" w:hAnsiTheme="minorHAnsi"/>
      <w:sz w:val="21"/>
      <w:szCs w:val="24"/>
    </w:rPr>
  </w:style>
  <w:style w:type="paragraph" w:styleId="Ttulo1">
    <w:name w:val="heading 1"/>
    <w:next w:val="Textoindependiente"/>
    <w:link w:val="Ttulo1Car"/>
    <w:qFormat/>
    <w:rsid w:val="004A4695"/>
    <w:pPr>
      <w:outlineLvl w:val="0"/>
    </w:pPr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styleId="Ttulo2">
    <w:name w:val="heading 2"/>
    <w:basedOn w:val="Ttulo1"/>
    <w:next w:val="Textoindependiente"/>
    <w:link w:val="Ttulo2Car"/>
    <w:qFormat/>
    <w:rsid w:val="00491776"/>
    <w:pPr>
      <w:outlineLvl w:val="1"/>
    </w:pPr>
    <w:rPr>
      <w:spacing w:val="0"/>
      <w:sz w:val="40"/>
    </w:rPr>
  </w:style>
  <w:style w:type="paragraph" w:styleId="Ttulo3">
    <w:name w:val="heading 3"/>
    <w:next w:val="Textoindependiente"/>
    <w:link w:val="Ttulo3Car"/>
    <w:qFormat/>
    <w:rsid w:val="004A4695"/>
    <w:pPr>
      <w:spacing w:after="120"/>
      <w:outlineLvl w:val="2"/>
    </w:pPr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tulo4">
    <w:name w:val="heading 4"/>
    <w:next w:val="Normal"/>
    <w:link w:val="Ttulo4Car"/>
    <w:qFormat/>
    <w:rsid w:val="004A4695"/>
    <w:pPr>
      <w:spacing w:after="240"/>
      <w:outlineLvl w:val="3"/>
    </w:pPr>
    <w:rPr>
      <w:rFonts w:asciiTheme="minorHAnsi" w:hAnsiTheme="minorHAnsi" w:cs="Arial"/>
      <w:b/>
      <w:noProof/>
      <w:color w:val="5B85AA" w:themeColor="accent2"/>
      <w:spacing w:val="1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next w:val="Normal"/>
    <w:link w:val="TextoindependienteCar"/>
    <w:rsid w:val="00E53716"/>
    <w:pPr>
      <w:spacing w:after="240" w:line="240" w:lineRule="atLeast"/>
    </w:pPr>
    <w:rPr>
      <w:rFonts w:ascii="Arial" w:hAnsi="Arial" w:cs="Arial"/>
      <w:spacing w:val="-5"/>
      <w:sz w:val="22"/>
      <w:szCs w:val="22"/>
    </w:rPr>
  </w:style>
  <w:style w:type="paragraph" w:customStyle="1" w:styleId="Tagline">
    <w:name w:val="Tagline"/>
    <w:basedOn w:val="Textoindependiente"/>
    <w:rsid w:val="00673B4B"/>
    <w:pPr>
      <w:jc w:val="center"/>
    </w:pPr>
  </w:style>
  <w:style w:type="character" w:customStyle="1" w:styleId="Ttulo2Car">
    <w:name w:val="Título 2 Car"/>
    <w:basedOn w:val="Fuentedeprrafopredeter"/>
    <w:link w:val="Ttulo2"/>
    <w:rsid w:val="00491776"/>
    <w:rPr>
      <w:rFonts w:asciiTheme="majorHAnsi" w:hAnsiTheme="majorHAnsi" w:cs="Arial"/>
      <w:b/>
      <w:color w:val="99CC00"/>
      <w:sz w:val="40"/>
      <w:szCs w:val="32"/>
    </w:rPr>
  </w:style>
  <w:style w:type="character" w:customStyle="1" w:styleId="Ttulo1Car">
    <w:name w:val="Título 1 Car"/>
    <w:basedOn w:val="Fuentedeprrafopredeter"/>
    <w:link w:val="Ttulo1"/>
    <w:rsid w:val="004A4695"/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customStyle="1" w:styleId="Address2">
    <w:name w:val="Address 2"/>
    <w:basedOn w:val="Normal"/>
    <w:rsid w:val="00673B4B"/>
    <w:pPr>
      <w:keepLines/>
      <w:jc w:val="center"/>
    </w:pPr>
    <w:rPr>
      <w:rFonts w:cs="Arial"/>
      <w:sz w:val="20"/>
      <w:szCs w:val="20"/>
    </w:rPr>
  </w:style>
  <w:style w:type="paragraph" w:customStyle="1" w:styleId="HighlightTextChar">
    <w:name w:val="Highlight Text Char"/>
    <w:next w:val="Textoindependiente"/>
    <w:link w:val="HighlightTextCharChar"/>
    <w:rsid w:val="00E53716"/>
    <w:pPr>
      <w:pBdr>
        <w:left w:val="single" w:sz="6" w:space="9" w:color="FFFFFF"/>
        <w:right w:val="single" w:sz="6" w:space="31" w:color="FFFFFF"/>
      </w:pBdr>
      <w:shd w:val="solid" w:color="E3F1FF" w:fill="99CCFF"/>
      <w:ind w:left="144" w:right="864"/>
      <w:outlineLvl w:val="0"/>
    </w:pPr>
    <w:rPr>
      <w:rFonts w:ascii="Trebuchet MS" w:hAnsi="Trebuchet MS" w:cs="Arial"/>
      <w:color w:val="000080"/>
      <w:sz w:val="22"/>
      <w:szCs w:val="22"/>
    </w:rPr>
  </w:style>
  <w:style w:type="paragraph" w:customStyle="1" w:styleId="BodyText4">
    <w:name w:val="Body Text 4"/>
    <w:basedOn w:val="BodyText1"/>
    <w:rsid w:val="00056AE7"/>
    <w:pPr>
      <w:jc w:val="center"/>
    </w:pPr>
  </w:style>
  <w:style w:type="character" w:customStyle="1" w:styleId="HighlightTextCharChar">
    <w:name w:val="Highlight Text Char Char"/>
    <w:basedOn w:val="Fuentedeprrafopredeter"/>
    <w:link w:val="HighlightTextChar"/>
    <w:rsid w:val="00E53716"/>
    <w:rPr>
      <w:rFonts w:ascii="Trebuchet MS" w:hAnsi="Trebuchet MS" w:cs="Arial"/>
      <w:color w:val="000080"/>
      <w:sz w:val="22"/>
      <w:szCs w:val="22"/>
      <w:lang w:val="en-US" w:eastAsia="en-US" w:bidi="ar-SA"/>
    </w:rPr>
  </w:style>
  <w:style w:type="paragraph" w:customStyle="1" w:styleId="BodyText1">
    <w:name w:val="Body Text 1"/>
    <w:basedOn w:val="Textoindependiente"/>
    <w:rsid w:val="00673B4B"/>
    <w:pPr>
      <w:spacing w:after="0"/>
    </w:pPr>
    <w:rPr>
      <w:i/>
    </w:rPr>
  </w:style>
  <w:style w:type="paragraph" w:customStyle="1" w:styleId="Address1">
    <w:name w:val="Address 1"/>
    <w:rsid w:val="00E53716"/>
    <w:pPr>
      <w:jc w:val="center"/>
    </w:pPr>
    <w:rPr>
      <w:rFonts w:ascii="Trebuchet MS" w:hAnsi="Trebuchet MS" w:cs="Arial"/>
      <w:bCs/>
      <w:color w:val="99CC0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53716"/>
    <w:rPr>
      <w:rFonts w:ascii="Arial" w:hAnsi="Arial" w:cs="Arial"/>
      <w:spacing w:val="-5"/>
      <w:sz w:val="22"/>
      <w:szCs w:val="22"/>
      <w:lang w:val="en-US" w:eastAsia="en-US" w:bidi="ar-SA"/>
    </w:rPr>
  </w:style>
  <w:style w:type="character" w:customStyle="1" w:styleId="Ttulo4Car">
    <w:name w:val="Título 4 Car"/>
    <w:basedOn w:val="TextoindependienteCar"/>
    <w:link w:val="Ttulo4"/>
    <w:rsid w:val="004A4695"/>
    <w:rPr>
      <w:rFonts w:asciiTheme="minorHAnsi" w:hAnsiTheme="minorHAnsi" w:cs="Arial"/>
      <w:b/>
      <w:noProof/>
      <w:color w:val="5B85AA" w:themeColor="accent2"/>
      <w:spacing w:val="10"/>
      <w:sz w:val="28"/>
      <w:szCs w:val="32"/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rsid w:val="004A4695"/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extoindependiente2">
    <w:name w:val="Body Text 2"/>
    <w:basedOn w:val="Normal"/>
    <w:rsid w:val="00673B4B"/>
    <w:pPr>
      <w:spacing w:before="120" w:after="360"/>
      <w:jc w:val="right"/>
    </w:pPr>
    <w:rPr>
      <w:rFonts w:ascii="Trebuchet MS" w:hAnsi="Trebuchet MS"/>
      <w:color w:val="99CC00"/>
      <w:sz w:val="22"/>
    </w:rPr>
  </w:style>
  <w:style w:type="paragraph" w:styleId="Listaconvietas">
    <w:name w:val="List Bullet"/>
    <w:basedOn w:val="Normal"/>
    <w:autoRedefine/>
    <w:rsid w:val="00E53716"/>
    <w:pPr>
      <w:keepLines/>
      <w:numPr>
        <w:numId w:val="1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FFFFFF" w:fill="auto"/>
      <w:spacing w:after="120" w:line="200" w:lineRule="atLeast"/>
      <w:ind w:right="245"/>
    </w:pPr>
    <w:rPr>
      <w:rFonts w:ascii="Trebuchet MS" w:hAnsi="Trebuchet MS" w:cs="Arial"/>
      <w:iCs/>
      <w:spacing w:val="-5"/>
      <w:sz w:val="22"/>
      <w:szCs w:val="22"/>
    </w:rPr>
  </w:style>
  <w:style w:type="paragraph" w:styleId="Textodeglobo">
    <w:name w:val="Balloon Text"/>
    <w:basedOn w:val="Normal"/>
    <w:semiHidden/>
    <w:rsid w:val="00A145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72655B"/>
    <w:rPr>
      <w:rFonts w:asciiTheme="minorHAnsi" w:hAnsiTheme="minorHAnsi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70BF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0BF"/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uiPriority w:val="39"/>
    <w:rsid w:val="0052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924BF8"/>
    <w:pPr>
      <w:jc w:val="center"/>
    </w:pPr>
    <w:rPr>
      <w:rFonts w:ascii="Tahoma" w:hAnsi="Tahoma" w:cs="Arial"/>
      <w:bCs/>
      <w:spacing w:val="2"/>
      <w:kern w:val="28"/>
      <w:sz w:val="34"/>
      <w:szCs w:val="32"/>
      <w:lang w:val="en"/>
    </w:rPr>
  </w:style>
  <w:style w:type="paragraph" w:customStyle="1" w:styleId="BrochureCopy">
    <w:name w:val="Brochure Copy"/>
    <w:basedOn w:val="Normal"/>
    <w:rsid w:val="005E0479"/>
    <w:pPr>
      <w:spacing w:after="120" w:line="300" w:lineRule="auto"/>
    </w:pPr>
    <w:rPr>
      <w:rFonts w:eastAsiaTheme="minorHAnsi" w:cstheme="minorBidi"/>
      <w:sz w:val="18"/>
      <w:szCs w:val="22"/>
    </w:rPr>
  </w:style>
  <w:style w:type="paragraph" w:customStyle="1" w:styleId="CaptionHeading">
    <w:name w:val="Caption Heading"/>
    <w:basedOn w:val="Normal"/>
    <w:qFormat/>
    <w:rsid w:val="00E146B7"/>
    <w:pPr>
      <w:spacing w:after="120" w:line="312" w:lineRule="auto"/>
    </w:pPr>
    <w:rPr>
      <w:rFonts w:asciiTheme="majorHAnsi" w:eastAsiaTheme="minorHAnsi" w:hAnsiTheme="majorHAnsi" w:cstheme="minorBidi"/>
      <w:color w:val="D3370B" w:themeColor="accent3" w:themeShade="BF"/>
      <w:sz w:val="20"/>
      <w:szCs w:val="22"/>
    </w:rPr>
  </w:style>
  <w:style w:type="paragraph" w:customStyle="1" w:styleId="BrochureCaption">
    <w:name w:val="Brochure Caption"/>
    <w:basedOn w:val="Normal"/>
    <w:rsid w:val="00E146B7"/>
    <w:pPr>
      <w:spacing w:line="432" w:lineRule="auto"/>
    </w:pPr>
    <w:rPr>
      <w:rFonts w:eastAsiaTheme="minorHAnsi" w:cstheme="minorBidi"/>
      <w:i/>
      <w:color w:val="D3370B" w:themeColor="accent3" w:themeShade="BF"/>
      <w:sz w:val="18"/>
      <w:szCs w:val="22"/>
    </w:rPr>
  </w:style>
  <w:style w:type="paragraph" w:styleId="Ttulo">
    <w:name w:val="Title"/>
    <w:basedOn w:val="Ttulo1"/>
    <w:next w:val="Normal"/>
    <w:link w:val="TtuloCar"/>
    <w:uiPriority w:val="10"/>
    <w:qFormat/>
    <w:rsid w:val="004A4695"/>
    <w:rPr>
      <w:color w:val="2F4B83" w:themeColor="accent4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4A4695"/>
    <w:rPr>
      <w:rFonts w:asciiTheme="majorHAnsi" w:hAnsiTheme="majorHAnsi" w:cs="Arial"/>
      <w:b/>
      <w:color w:val="2F4B83" w:themeColor="accent4"/>
      <w:spacing w:val="40"/>
      <w:sz w:val="72"/>
      <w:szCs w:val="32"/>
    </w:rPr>
  </w:style>
  <w:style w:type="character" w:styleId="nfasisintenso">
    <w:name w:val="Intense Emphasis"/>
    <w:basedOn w:val="Fuentedeprrafopredeter"/>
    <w:uiPriority w:val="21"/>
    <w:qFormat/>
    <w:rsid w:val="000F4F38"/>
    <w:rPr>
      <w:rFonts w:asciiTheme="minorHAnsi" w:hAnsiTheme="minorHAnsi"/>
      <w:i/>
      <w:iCs/>
      <w:color w:val="2F4B83" w:themeColor="accent4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2DB"/>
    <w:pPr>
      <w:numPr>
        <w:ilvl w:val="1"/>
      </w:numPr>
      <w:spacing w:after="160"/>
    </w:pPr>
    <w:rPr>
      <w:rFonts w:eastAsiaTheme="minorEastAsia" w:cstheme="minorBidi"/>
      <w:color w:val="5B85AA" w:themeColor="accent2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32DB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styleId="nfasissutil">
    <w:name w:val="Subtle Emphasis"/>
    <w:basedOn w:val="Fuentedeprrafopredeter"/>
    <w:uiPriority w:val="19"/>
    <w:qFormat/>
    <w:rsid w:val="004A4695"/>
    <w:rPr>
      <w:rFonts w:asciiTheme="minorHAnsi" w:hAnsiTheme="minorHAnsi"/>
      <w:i/>
      <w:iCs/>
      <w:color w:val="2F4B83" w:themeColor="accent4"/>
    </w:rPr>
  </w:style>
  <w:style w:type="paragraph" w:styleId="Cita">
    <w:name w:val="Quote"/>
    <w:basedOn w:val="Normal"/>
    <w:next w:val="Normal"/>
    <w:link w:val="CitaCar"/>
    <w:uiPriority w:val="29"/>
    <w:qFormat/>
    <w:rsid w:val="004A4695"/>
    <w:pPr>
      <w:spacing w:before="200" w:after="160"/>
      <w:ind w:left="864" w:right="864"/>
      <w:jc w:val="center"/>
    </w:pPr>
    <w:rPr>
      <w:i/>
      <w:iCs/>
      <w:color w:val="2F4B83" w:themeColor="accent4"/>
    </w:rPr>
  </w:style>
  <w:style w:type="character" w:customStyle="1" w:styleId="CitaCar">
    <w:name w:val="Cita Car"/>
    <w:basedOn w:val="Fuentedeprrafopredeter"/>
    <w:link w:val="Cita"/>
    <w:uiPriority w:val="29"/>
    <w:rsid w:val="004A4695"/>
    <w:rPr>
      <w:rFonts w:asciiTheme="minorHAnsi" w:hAnsiTheme="minorHAnsi"/>
      <w:i/>
      <w:iCs/>
      <w:color w:val="2F4B83" w:themeColor="accent4"/>
      <w:sz w:val="24"/>
      <w:szCs w:val="24"/>
    </w:rPr>
  </w:style>
  <w:style w:type="paragraph" w:customStyle="1" w:styleId="Address3">
    <w:name w:val="Address 3"/>
    <w:basedOn w:val="Subttulo"/>
    <w:link w:val="Address3Char"/>
    <w:qFormat/>
    <w:rsid w:val="000F4F38"/>
    <w:pPr>
      <w:spacing w:after="0"/>
      <w:jc w:val="center"/>
    </w:pPr>
  </w:style>
  <w:style w:type="character" w:customStyle="1" w:styleId="Address3Char">
    <w:name w:val="Address 3 Char"/>
    <w:basedOn w:val="SubttuloCar"/>
    <w:link w:val="Address3"/>
    <w:rsid w:val="000F4F38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6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ageresolution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wageresolutions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file:///C:\Users\SESA486591\Documents\www.newagere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SA486591\Documents\www.newageresolutio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486591\AppData\Roaming\Microsoft\Templates\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rgbClr val="372248"/>
      </a:dk1>
      <a:lt1>
        <a:srgbClr val="FFFFFF"/>
      </a:lt1>
      <a:dk2>
        <a:srgbClr val="171123"/>
      </a:dk2>
      <a:lt2>
        <a:srgbClr val="FFFFFF"/>
      </a:lt2>
      <a:accent1>
        <a:srgbClr val="F46036"/>
      </a:accent1>
      <a:accent2>
        <a:srgbClr val="5B85AA"/>
      </a:accent2>
      <a:accent3>
        <a:srgbClr val="F46036"/>
      </a:accent3>
      <a:accent4>
        <a:srgbClr val="2F4B83"/>
      </a:accent4>
      <a:accent5>
        <a:srgbClr val="55559D"/>
      </a:accent5>
      <a:accent6>
        <a:srgbClr val="493670"/>
      </a:accent6>
      <a:hlink>
        <a:srgbClr val="F46036"/>
      </a:hlink>
      <a:folHlink>
        <a:srgbClr val="F46038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brochure (tri-fold)</Template>
  <TotalTime>65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Camero</dc:creator>
  <cp:keywords/>
  <dc:description/>
  <cp:lastModifiedBy>jormoldom@alum.us.es </cp:lastModifiedBy>
  <cp:revision>24</cp:revision>
  <cp:lastPrinted>2002-04-11T10:32:00Z</cp:lastPrinted>
  <dcterms:created xsi:type="dcterms:W3CDTF">2018-03-20T08:41:00Z</dcterms:created>
  <dcterms:modified xsi:type="dcterms:W3CDTF">2018-04-09T00:27:00Z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TC060888481033</vt:lpwstr>
  </property>
</Properties>
</file>