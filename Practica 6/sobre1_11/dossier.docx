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280"/>
        <w:gridCol w:w="5215"/>
        <w:gridCol w:w="5345"/>
      </w:tblGrid>
      <w:tr w:rsidR="00FB3767" w14:paraId="4E6FE9A0" w14:textId="77777777" w:rsidTr="000165FD">
        <w:trPr>
          <w:trHeight w:val="2151"/>
        </w:trPr>
        <w:tc>
          <w:tcPr>
            <w:tcW w:w="5280" w:type="dxa"/>
          </w:tcPr>
          <w:p w14:paraId="209CDE60" w14:textId="77777777" w:rsidR="00FB3767" w:rsidRDefault="001F1D98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9200" behindDoc="1" locked="0" layoutInCell="1" allowOverlap="1" wp14:anchorId="631717A8" wp14:editId="650E5437">
                      <wp:simplePos x="0" y="0"/>
                      <wp:positionH relativeFrom="column">
                        <wp:posOffset>170329</wp:posOffset>
                      </wp:positionH>
                      <wp:positionV relativeFrom="page">
                        <wp:posOffset>-178809</wp:posOffset>
                      </wp:positionV>
                      <wp:extent cx="3077809" cy="1544412"/>
                      <wp:effectExtent l="0" t="0" r="8890" b="0"/>
                      <wp:wrapNone/>
                      <wp:docPr id="201" name="Group 201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3077809" cy="1544412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79CCC6" id="Group_x0020_201" o:spid="_x0000_s1026" alt="colored graphic boxes" style="position:absolute;margin-left:13.4pt;margin-top:-14.05pt;width:242.35pt;height:121.6pt;rotation:180;z-index:-251617280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">
                      <v:rect id="Rectangle_x0020_202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JFihxQAA&#10;ANwAAAAPAAAAZHJzL2Rvd25yZXYueG1sRI9Ba8JAFITvBf/D8oTe6sYIVqKriCBIKYJRD94e2Wc2&#10;mn0bstuY9te7hUKPw8x8wyxWva1FR62vHCsYjxIQxIXTFZcKTsft2wyED8gaa8ek4Js8rJaDlwVm&#10;2j34QF0eShEh7DNUYEJoMil9YciiH7mGOHpX11oMUbal1C0+ItzWMk2SqbRYcVww2NDGUHHPv6yC&#10;j9v7JDfduvuZ7Ols3Pnzst14pV6H/XoOIlAf/sN/7Z1WkCYp/J6JR0Au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QkWKHFAAAA3AAAAA8AAAAAAAAAAAAAAAAAlwIAAGRycy9k&#10;b3ducmV2LnhtbFBLBQYAAAAABAAEAPUAAACJAwAAAAA=&#10;" fillcolor="#f46036 [3204]" stroked="f" strokeweight="1pt"/>
                      <v:rect id="Rectangle_x0020_203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14L3wwAA&#10;ANwAAAAPAAAAZHJzL2Rvd25yZXYueG1sRI9RSwMxEITfhf6HsIJvNrEFqWfTIgVRal/a+gO2l/Vy&#10;eNkcydqe/fVNQfBxmJlvmPlyCJ06UsptZAsPYwOKuI6u5cbC5/71fgYqC7LDLjJZ+KUMy8XoZo6V&#10;iyfe0nEnjSoQzhVa8CJ9pXWuPQXM49gTF+8rpoBSZGq0S3gq8NDpiTGPOmDLZcFjTytP9ffuJ1hI&#10;DU+fNh9rOhzQrI0Pcn7rxdq72+HlGZTQIP/hv/a7szAxU7ieKUdALy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14L3wwAAANwAAAAPAAAAAAAAAAAAAAAAAJcCAABkcnMvZG93&#10;bnJldi54bWxQSwUGAAAAAAQABAD1AAAAhwMAAAAA&#10;" fillcolor="#fabfae [1300]" stroked="f" strokeweight="1pt"/>
                      <v:rect id="Rectangle_x0020_204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PkCwwAA&#10;ANwAAAAPAAAAZHJzL2Rvd25yZXYueG1sRI9Pi8IwFMTvC36H8ARva7oislRTkQVB8CDriuDt0Tyb&#10;/slLaaK2334jCB6HmfkNs1r3thF36nzpWMHXNAFBnDtdcqHg9Lf9/AbhA7LGxjEpGMjDOht9rDDV&#10;7sG/dD+GQkQI+xQVmBDaVEqfG7Lop64ljt7VdRZDlF0hdYePCLeNnCXJQlosOS4YbOnHUF4fb1YB&#10;7k2t61N1dtXlwHLHQ1FvBqUm436zBBGoD+/wq73TCmbJHJ5n4hGQ2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uPkCwwAAANwAAAAPAAAAAAAAAAAAAAAAAJcCAABkcnMvZG93&#10;bnJldi54bWxQSwUGAAAAAAQABAD1AAAAhwMAAAAA&#10;" fillcolor="#f89f86 [1940]" stroked="f" strokeweight="1pt"/>
                      <v:rect id="Rectangle_x0020_20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RX4exgAA&#10;ANwAAAAPAAAAZHJzL2Rvd25yZXYueG1sRI9Pa8JAFMTvgt9heUJvdWPaWEmzEekf6EEErdLrI/tM&#10;QrJvQ3ar0U/fFQoeh5n5DZMtB9OKE/WutqxgNo1AEBdW11wq2H9/Pi5AOI+ssbVMCi7kYJmPRxmm&#10;2p55S6edL0WAsEtRQeV9l0rpiooMuqntiIN3tL1BH2RfSt3jOcBNK+MomkuDNYeFCjt6q6hodr9G&#10;wdPLx48vk2eXHJvNIT68u2sTr5V6mAyrVxCeBn8P/7e/tII4SuB2JhwBmf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RX4exgAAANwAAAAPAAAAAAAAAAAAAAAAAJcCAABkcnMv&#10;ZG93bnJldi54bWxQSwUGAAAAAAQABAD1AAAAigMAAAAA&#10;" fillcolor="#bdcedd [1301]" stroked="f"/>
                      <v:rect id="Rectangle_x0020_20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yWYxgAA&#10;ANwAAAAPAAAAZHJzL2Rvd25yZXYueG1sRI9Ba8JAFITvhf6H5RV6090KDTa6ihRbcqiURg8eH9ln&#10;Npp9G7Jbk/77rlDocZiZb5jlenStuFIfGs8anqYKBHHlTcO1hsP+bTIHESKywdYzafihAOvV/d0S&#10;c+MH/qJrGWuRIBxy1GBj7HIpQ2XJYZj6jjh5J987jEn2tTQ9DgnuWjlTKpMOG04LFjt6tVRdym+n&#10;YVTPm+3wYbeXJnt/2ZXnIis+j1o/PoybBYhIY/wP/7ULo2GmMridSUdAr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JyWYxgAAANwAAAAPAAAAAAAAAAAAAAAAAJcCAABkcnMv&#10;ZG93bnJldi54bWxQSwUGAAAAAAQABAD1AAAAigMAAAAA&#10;" fillcolor="#2f4b83 [3207]" stroked="f"/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5215" w:type="dxa"/>
          </w:tcPr>
          <w:p w14:paraId="3D0BCE1C" w14:textId="77777777" w:rsidR="00FB3767" w:rsidRDefault="00FB3767" w:rsidP="00997614">
            <w:pPr>
              <w:ind w:left="144" w:right="144"/>
            </w:pPr>
          </w:p>
        </w:tc>
        <w:tc>
          <w:tcPr>
            <w:tcW w:w="5345" w:type="dxa"/>
          </w:tcPr>
          <w:p w14:paraId="08EEDBB8" w14:textId="77777777" w:rsidR="00FB3767" w:rsidRDefault="001F1D98" w:rsidP="00997614">
            <w:pPr>
              <w:pStyle w:val="Heading1"/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21431F90" wp14:editId="3E43A268">
                      <wp:simplePos x="0" y="0"/>
                      <wp:positionH relativeFrom="column">
                        <wp:posOffset>96502</wp:posOffset>
                      </wp:positionH>
                      <wp:positionV relativeFrom="page">
                        <wp:posOffset>-370205</wp:posOffset>
                      </wp:positionV>
                      <wp:extent cx="3448444" cy="1581830"/>
                      <wp:effectExtent l="0" t="0" r="0" b="0"/>
                      <wp:wrapNone/>
                      <wp:docPr id="17" name="Group 17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8444" cy="1581830"/>
                                <a:chOff x="0" y="0"/>
                                <a:chExt cx="2688609" cy="1350607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774209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73457" y="300250"/>
                                  <a:ext cx="613410" cy="6134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64776" y="736979"/>
                                  <a:ext cx="613628" cy="6136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573205"/>
                                  <a:ext cx="449580" cy="449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545911" y="900752"/>
                                  <a:ext cx="422275" cy="422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B18B8" id="Group_x0020_17" o:spid="_x0000_s1026" alt="colored graphic boxes" style="position:absolute;margin-left:7.6pt;margin-top:-29.1pt;width:271.55pt;height:124.55pt;z-index:-251621376;mso-position-vertical-relative:page;mso-width-relative:margin;mso-height-relative:margin" coordsize="2688609,135060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">
                      <v:rect id="Rectangle_x0020_11" o:spid="_x0000_s1027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djEwgAA&#10;ANsAAAAPAAAAZHJzL2Rvd25yZXYueG1sRE9Na8JAEL0X/A/LCL3pJhWqRDciglBKKTStB29DdsxG&#10;s7Mhu43RX98VhN7m8T5ntR5sI3rqfO1YQTpNQBCXTtdcKfj53k0WIHxA1tg4JgVX8rDOR08rzLS7&#10;8Bf1RahEDGGfoQITQptJ6UtDFv3UtcSRO7rOYoiwq6Tu8BLDbSNfkuRVWqw5NhhsaWuoPBe/VsH7&#10;aT4rTL/pb7NP2hu3/zjstl6p5/GwWYIINIR/8cP9puP8FO6/xANk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B2MTCAAAA2wAAAA8AAAAAAAAAAAAAAAAAlwIAAGRycy9kb3du&#10;cmV2LnhtbFBLBQYAAAAABAAEAPUAAACGAwAAAAA=&#10;" fillcolor="#f46036 [3204]" stroked="f" strokeweight="1pt"/>
                      <v:rect id="Rectangle_x0020_12" o:spid="_x0000_s1028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lf8bwAAA&#10;ANsAAAAPAAAAZHJzL2Rvd25yZXYueG1sRE/NSgMxEL4LfYcwBW82aQXRbdNSCkWpXqx9gOlmulm6&#10;mSzJ2K4+vREEb/Px/c5iNYROXSjlNrKF6cSAIq6ja7mxcPjY3j2CyoLssItMFr4ow2o5ullg5eKV&#10;3+myl0aVEM4VWvAifaV1rj0FzJPYExfuFFNAKTA12iW8lvDQ6ZkxDzpgy6XBY08bT/V5/xkspIbv&#10;n95ed3Q8otkZH+T7uRdrb8fDeg5KaJB/8Z/7xZX5M/j9pRygl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lf8bwAAAANsAAAAPAAAAAAAAAAAAAAAAAJcCAABkcnMvZG93bnJl&#10;di54bWxQSwUGAAAAAAQABAD1AAAAhAMAAAAA&#10;" fillcolor="#fabfae [1300]" stroked="f" strokeweight="1pt"/>
                      <v:rect id="Rectangle_x0020_13" o:spid="_x0000_s1029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8rdvwAA&#10;ANsAAAAPAAAAZHJzL2Rvd25yZXYueG1sRE9Li8IwEL4L/ocwC9403RVEqqnIgiB4EB8I3oZmtukj&#10;k9Jktf33RljY23x8z1lvetuIB3W+dKzgc5aAIM6dLrlQcL3spksQPiBrbByTgoE8bLLxaI2pdk8+&#10;0eMcChFD2KeowITQplL63JBFP3MtceR+XGcxRNgVUnf4jOG2kV9JspAWS44NBlv6NpTX51+rAA+m&#10;1vW1urnqfmS556Got4NSk49+uwIRqA//4j/3Xsf5c3j/Eg+Q2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m7yt2/AAAA2wAAAA8AAAAAAAAAAAAAAAAAlwIAAGRycy9kb3ducmV2&#10;LnhtbFBLBQYAAAAABAAEAPUAAACDAwAAAAA=&#10;" fillcolor="#f89f86 [1940]" stroked="f" strokeweight="1pt"/>
                      <v:rect id="Rectangle_x0020_15" o:spid="_x0000_s1030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rcJwwAA&#10;ANsAAAAPAAAAZHJzL2Rvd25yZXYueG1sRE9Na8JAEL0X/A/LCL3VjQVDja4iYiWHlmL04HHIjtlo&#10;djZkV5P++26h0Ns83ucs14NtxIM6XztWMJ0kIIhLp2uuFJyO7y9vIHxA1tg4JgXf5GG9Gj0tMdOu&#10;5wM9ilCJGMI+QwUmhDaT0peGLPqJa4kjd3GdxRBhV0ndYR/DbSNfkySVFmuODQZb2hoqb8XdKhiS&#10;2WbXf5jdrU7388/imqf511mp5/GwWYAINIR/8Z8713H+DH5/iQfI1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TrcJwwAAANsAAAAPAAAAAAAAAAAAAAAAAJcCAABkcnMvZG93&#10;bnJldi54bWxQSwUGAAAAAAQABAD1AAAAhwMAAAAA&#10;" fillcolor="#2f4b83 [3207]" stroked="f"/>
                      <v:rect id="Rectangle_x0020_16" o:spid="_x0000_s1031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QCdNwgAA&#10;ANsAAAAPAAAAZHJzL2Rvd25yZXYueG1sRE9LawIxEL4L/Q9hCl6kZhVcZGsU8Q3qQdtLb8Nmurvt&#10;ZhI2Udd/3wgFb/PxPWcya00trtT4yrKCQT8BQZxbXXGh4PNj/TYG4QOyxtoyKbiTh9n0pTPBTNsb&#10;n+h6DoWIIewzVFCG4DIpfV6SQd+3jjhy37YxGCJsCqkbvMVwU8thkqTSYMWxoURHi5Ly3/PFKHCn&#10;r3Tdc/P9CDerw/hofva77VKp7ms7fwcRqA1P8b97p+P8FB6/xAPk9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AJ03CAAAA2wAAAA8AAAAAAAAAAAAAAAAAlwIAAGRycy9kb3du&#10;cmV2LnhtbFBLBQYAAAAABAAEAPUAAACGAwAAAAA=&#10;" fillcolor="#bdcedd [1301]" stroked="f" strokeweight="1pt"/>
                      <w10:wrap anchory="page"/>
                    </v:group>
                  </w:pict>
                </mc:Fallback>
              </mc:AlternateContent>
            </w:r>
          </w:p>
        </w:tc>
      </w:tr>
      <w:tr w:rsidR="00FB3767" w14:paraId="097BE576" w14:textId="77777777" w:rsidTr="000165FD">
        <w:trPr>
          <w:trHeight w:val="4869"/>
        </w:trPr>
        <w:tc>
          <w:tcPr>
            <w:tcW w:w="5280" w:type="dxa"/>
          </w:tcPr>
          <w:p w14:paraId="3662796A" w14:textId="77777777" w:rsidR="00FB3767" w:rsidRDefault="00022169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5B68A5EA" wp14:editId="58B1DF4B">
                      <wp:extent cx="2759203" cy="5057271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9203" cy="50572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A3E970" w14:textId="77777777" w:rsidR="00022169" w:rsidRPr="00080C35" w:rsidRDefault="00AA640E" w:rsidP="004A4695">
                                  <w:pPr>
                                    <w:pStyle w:val="Heading4"/>
                                    <w:rPr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lang w:val="es-ES_tradnl"/>
                                    </w:rPr>
                                    <w:t>Sobre nosotros</w:t>
                                  </w:r>
                                </w:p>
                                <w:p w14:paraId="023F4C0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Somos NewAge Resolutions, una joven empresa orientada y destinada a crear soluciones innovadoras a los problemas y necesidades de las empresa grandes y pequeñas.</w:t>
                                  </w:r>
                                </w:p>
                                <w:p w14:paraId="51544FF4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A8C3250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Nos avalan distintas empresas como peluquería Sergio Camiro, floristerías Azahara, Restaurantes El Coyote, la clínica dental SESDENT y la discográfica Kaveman Records.</w:t>
                                  </w:r>
                                </w:p>
                                <w:p w14:paraId="5F72FC67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5949F759" w14:textId="77777777" w:rsidR="00080C35" w:rsidRPr="00080C35" w:rsidRDefault="00080C35" w:rsidP="00080C35">
                                  <w:pPr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 w:val="24"/>
                                      <w:lang w:val="es-ES"/>
                                    </w:rPr>
                                    <w:t>Nuestro equipo se compone de gente joven experimentada, emprendedora y comprometida a conseguir la mayor calidad posible en nuestros proyectos.</w:t>
                                  </w:r>
                                </w:p>
                                <w:p w14:paraId="05A2FBCF" w14:textId="77777777" w:rsidR="00022169" w:rsidRPr="00080C35" w:rsidRDefault="00906CA7" w:rsidP="004A4695">
                                  <w:pPr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</w:pPr>
                                  <w:r w:rsidRPr="00080C35">
                                    <w:rPr>
                                      <w:rFonts w:cs="Arial"/>
                                      <w:color w:val="222222"/>
                                      <w:szCs w:val="22"/>
                                      <w:lang w:val="es-ES_tradnl"/>
                                    </w:rPr>
                                    <w:t xml:space="preserve"> </w:t>
                                  </w:r>
                                </w:p>
                                <w:p w14:paraId="58A2EBF2" w14:textId="77777777" w:rsidR="00022169" w:rsidRPr="00080C35" w:rsidRDefault="00022169" w:rsidP="004A4695">
                                  <w:pPr>
                                    <w:rPr>
                                      <w:szCs w:val="22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8A5E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0" o:spid="_x0000_s1026" type="#_x0000_t202" style="width:217.25pt;height:3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" filled="f" stroked="f" strokeweight=".5pt">
                      <v:textbox>
                        <w:txbxContent>
                          <w:p w14:paraId="43A3E970" w14:textId="77777777" w:rsidR="00022169" w:rsidRPr="00080C35" w:rsidRDefault="00AA640E" w:rsidP="004A4695">
                            <w:pPr>
                              <w:pStyle w:val="Heading4"/>
                              <w:rPr>
                                <w:lang w:val="es-ES_tradnl"/>
                              </w:rPr>
                            </w:pPr>
                            <w:r w:rsidRPr="00080C35">
                              <w:rPr>
                                <w:lang w:val="es-ES_tradnl"/>
                              </w:rPr>
                              <w:t>Sobre nosotros</w:t>
                            </w:r>
                          </w:p>
                          <w:p w14:paraId="023F4C0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Somos NewAge Resolutions, una joven empresa orientada y destinada a crear soluciones innovadoras a los problemas y necesidades de las empresa grandes y pequeñas.</w:t>
                            </w:r>
                          </w:p>
                          <w:p w14:paraId="51544FF4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2A8C3250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Nos avalan distintas empresas como peluquería Sergio Camiro, floristerías Azahara, Restaurantes El Coyote, la clínica dental SESDENT y la discográfica Kaveman Records.</w:t>
                            </w:r>
                          </w:p>
                          <w:p w14:paraId="5F72FC67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</w:p>
                          <w:p w14:paraId="5949F759" w14:textId="77777777" w:rsidR="00080C35" w:rsidRPr="00080C35" w:rsidRDefault="00080C35" w:rsidP="00080C35">
                            <w:pPr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 w:val="24"/>
                                <w:lang w:val="es-ES"/>
                              </w:rPr>
                              <w:t>Nuestro equipo se compone de gente joven experimentada, emprendedora y comprometida a conseguir la mayor calidad posible en nuestros proyectos.</w:t>
                            </w:r>
                          </w:p>
                          <w:p w14:paraId="05A2FBCF" w14:textId="77777777" w:rsidR="00022169" w:rsidRPr="00080C35" w:rsidRDefault="00906CA7" w:rsidP="004A4695">
                            <w:pPr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</w:pPr>
                            <w:r w:rsidRPr="00080C35">
                              <w:rPr>
                                <w:rFonts w:cs="Arial"/>
                                <w:color w:val="2222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8A2EBF2" w14:textId="77777777" w:rsidR="00022169" w:rsidRPr="00080C35" w:rsidRDefault="00022169" w:rsidP="004A4695">
                            <w:pPr>
                              <w:rPr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7AD8ACA0" w14:textId="77777777" w:rsidR="00FB3767" w:rsidRDefault="005E19AE" w:rsidP="00997614">
            <w:pPr>
              <w:ind w:left="144" w:right="144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3AD01F8E" wp14:editId="43C43512">
                      <wp:simplePos x="0" y="0"/>
                      <wp:positionH relativeFrom="column">
                        <wp:posOffset>-3152140</wp:posOffset>
                      </wp:positionH>
                      <wp:positionV relativeFrom="paragraph">
                        <wp:posOffset>4126865</wp:posOffset>
                      </wp:positionV>
                      <wp:extent cx="4876165" cy="1801495"/>
                      <wp:effectExtent l="0" t="0" r="635" b="8255"/>
                      <wp:wrapNone/>
                      <wp:docPr id="213" name="Group 213" descr="colored graphic box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76165" cy="1801495"/>
                                <a:chOff x="0" y="-16782"/>
                                <a:chExt cx="2222828" cy="821921"/>
                              </a:xfrm>
                            </wpg:grpSpPr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68239"/>
                                  <a:ext cx="873451" cy="438582"/>
                                  <a:chOff x="0" y="0"/>
                                  <a:chExt cx="2688609" cy="135060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1774209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873457" y="300250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1364776" y="736979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545911" y="900752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750627" y="-16782"/>
                                  <a:ext cx="1472201" cy="821921"/>
                                  <a:chOff x="0" y="-27577"/>
                                  <a:chExt cx="2416864" cy="1350607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502464" y="-27577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Rectangle 209"/>
                                <wps:cNvSpPr/>
                                <wps:spPr>
                                  <a:xfrm>
                                    <a:off x="601711" y="272673"/>
                                    <a:ext cx="613410" cy="6134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Rectangle 210"/>
                                <wps:cNvSpPr/>
                                <wps:spPr>
                                  <a:xfrm>
                                    <a:off x="1093031" y="709402"/>
                                    <a:ext cx="613628" cy="61362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1" name="Rectangle 211"/>
                                <wps:cNvSpPr/>
                                <wps:spPr>
                                  <a:xfrm>
                                    <a:off x="0" y="573205"/>
                                    <a:ext cx="449580" cy="4495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2" name="Rectangle 212"/>
                                <wps:cNvSpPr/>
                                <wps:spPr>
                                  <a:xfrm>
                                    <a:off x="274166" y="873175"/>
                                    <a:ext cx="422275" cy="422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2A85353" id="Group 213" o:spid="_x0000_s1026" alt="colored graphic boxes" style="position:absolute;margin-left:-248.2pt;margin-top:324.95pt;width:383.95pt;height:141.85pt;z-index:-251614208;mso-width-relative:margin;mso-height-relative:margin" coordorigin=",-167" coordsize="22228,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">
                      <v:group id="Group 18" o:spid="_x0000_s1027" style="position:absolute;top:682;width:8734;height:4386" coordsize="26886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19" o:spid="_x0000_s1028" style="position:absolute;left:1774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f46036 [3204]" stroked="f" strokeweight="1pt"/>
                        <v:rect id="Rectangle 20" o:spid="_x0000_s1029" style="position:absolute;left:8734;top:3002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" fillcolor="#fabfae [1300]" stroked="f" strokeweight="1pt"/>
                        <v:rect id="Rectangle 21" o:spid="_x0000_s1030" style="position:absolute;left:13647;top:7369;width:6137;height: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" fillcolor="#f89f86 [1940]" stroked="f" strokeweight="1pt"/>
                        <v:rect id="Rectangle 26" o:spid="_x0000_s1031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" fillcolor="#bdcedd [1301]" stroked="f" strokeweight="1pt"/>
                        <v:rect id="Rectangle 29" o:spid="_x0000_s1032" style="position:absolute;left:5459;top:9007;width:422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" fillcolor="white [3214]" stroked="f" strokeweight="1pt"/>
                      </v:group>
                      <v:group id="Group 207" o:spid="_x0000_s1033" style="position:absolute;left:7506;top:-167;width:14722;height:8218" coordorigin=",-275" coordsize="24168,13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rect id="Rectangle 208" o:spid="_x0000_s1034" style="position:absolute;left:15024;top:-275;width:9144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9LwwAAANw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AmcW08E4+A3N4AAAD//wMAUEsBAi0AFAAGAAgAAAAhANvh9svuAAAAhQEAABMAAAAAAAAAAAAA&#10;AAAAAAAAAFtDb250ZW50X1R5cGVzXS54bWxQSwECLQAUAAYACAAAACEAWvQsW78AAAAVAQAACwAA&#10;AAAAAAAAAAAAAAAfAQAAX3JlbHMvLnJlbHNQSwECLQAUAAYACAAAACEAdcxvS8MAAADcAAAADwAA&#10;AAAAAAAAAAAAAAAHAgAAZHJzL2Rvd25yZXYueG1sUEsFBgAAAAADAAMAtwAAAPcCAAAAAA==&#10;" fillcolor="#f46036 [3204]" stroked="f" strokeweight="1pt"/>
                        <v:rect id="Rectangle 209" o:spid="_x0000_s1035" style="position:absolute;left:6017;top:2726;width:6134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" fillcolor="#fabfae [1300]" stroked="f" strokeweight="1pt"/>
                        <v:rect id="Rectangle 210" o:spid="_x0000_s1036" style="position:absolute;left:10930;top:7094;width:6136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" fillcolor="#f89f86 [1940]" stroked="f" strokeweight="1pt"/>
                        <v:rect id="Rectangle 211" o:spid="_x0000_s1037" style="position:absolute;top:5732;width:4495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" fillcolor="#2f4b83 [3207]" stroked="f" strokeweight="1pt"/>
                        <v:rect id="Rectangle 212" o:spid="_x0000_s1038" style="position:absolute;left:2741;top:8731;width:4223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" fillcolor="#bdcedd [1301]" stroked="f" strokeweight="1pt"/>
                      </v:group>
                    </v:group>
                  </w:pict>
                </mc:Fallback>
              </mc:AlternateContent>
            </w:r>
            <w:r w:rsidR="0092124E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7CF9782A" wp14:editId="0983CCD6">
                      <wp:extent cx="2920365" cy="3643952"/>
                      <wp:effectExtent l="0" t="0" r="0" b="0"/>
                      <wp:docPr id="14" name="Group 14" descr="Text Block" title="Text Block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0365" cy="3643952"/>
                                <a:chOff x="0" y="0"/>
                                <a:chExt cx="2920365" cy="3643952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2920365" cy="3966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87C078" w14:textId="77777777" w:rsidR="00924BF8" w:rsidRPr="00F54F6A" w:rsidRDefault="00AA640E" w:rsidP="004A4695">
                                    <w:pPr>
                                      <w:pStyle w:val="Heading4"/>
                                      <w:jc w:val="center"/>
                                    </w:pPr>
                                    <w:r>
                                      <w:t>NewAge</w:t>
                                    </w:r>
                                    <w:r w:rsidR="00924BF8" w:rsidRPr="00F54F6A">
                                      <w:t xml:space="preserve"> </w:t>
                                    </w:r>
                                    <w:r>
                                      <w:t>Resolutions</w:t>
                                    </w:r>
                                  </w:p>
                                  <w:p w14:paraId="21EFC5B0" w14:textId="77777777" w:rsidR="00924BF8" w:rsidRDefault="00924BF8" w:rsidP="004A4695">
                                    <w:pPr>
                                      <w:pStyle w:val="Heading4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0" y="518575"/>
                                  <a:ext cx="2920365" cy="3125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E3A157B" w14:textId="77777777" w:rsid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  <w:t>Dirección</w:t>
                                    </w:r>
                                  </w:p>
                                  <w:p w14:paraId="45570B3E" w14:textId="77777777" w:rsidR="001F7DFA" w:rsidRPr="001F7DFA" w:rsidRDefault="001F7DFA" w:rsidP="0092124E">
                                    <w:pPr>
                                      <w:pStyle w:val="Address3"/>
                                      <w:rPr>
                                        <w:b/>
                                        <w:bCs/>
                                        <w:u w:val="single"/>
                                        <w:lang w:val="es-ES_tradnl"/>
                                      </w:rPr>
                                    </w:pPr>
                                  </w:p>
                                  <w:p w14:paraId="3757113B" w14:textId="77777777" w:rsidR="004A4695" w:rsidRPr="001F7DFA" w:rsidRDefault="00DC0C6A" w:rsidP="001F7DFA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lang w:val="es-ES_tradnl"/>
                                      </w:rPr>
                                      <w:t>c/ Gregor J.Mendel</w:t>
                                    </w:r>
                                  </w:p>
                                  <w:p w14:paraId="223CD7C2" w14:textId="77777777" w:rsidR="00924BF8" w:rsidRPr="005E19AE" w:rsidRDefault="00DC0C6A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  <w:r w:rsidRPr="005E19AE">
                                      <w:rPr>
                                        <w:lang w:val="es-ES_tradnl"/>
                                      </w:rPr>
                                      <w:t>41092</w:t>
                                    </w:r>
                                    <w:r w:rsidR="00AA640E" w:rsidRPr="005E19AE">
                                      <w:rPr>
                                        <w:lang w:val="es-ES_tradnl"/>
                                      </w:rPr>
                                      <w:t xml:space="preserve"> Sevilla</w:t>
                                    </w:r>
                                  </w:p>
                                  <w:p w14:paraId="132DE05B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b/>
                                        <w:lang w:val="es-ES_tradnl"/>
                                      </w:rPr>
                                    </w:pPr>
                                  </w:p>
                                  <w:p w14:paraId="6204C358" w14:textId="77777777" w:rsidR="004A4695" w:rsidRPr="005E19AE" w:rsidRDefault="004A4695" w:rsidP="000F4F38">
                                    <w:pPr>
                                      <w:pStyle w:val="Address3"/>
                                      <w:rPr>
                                        <w:lang w:val="es-ES_tradnl"/>
                                      </w:rPr>
                                    </w:pPr>
                                  </w:p>
                                  <w:p w14:paraId="6BC70153" w14:textId="77777777" w:rsidR="001F7DFA" w:rsidRDefault="00AA640E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Teléfono</w:t>
                                    </w:r>
                                  </w:p>
                                  <w:p w14:paraId="4C8ABEBE" w14:textId="77777777" w:rsidR="00814429" w:rsidRPr="001F7DFA" w:rsidRDefault="00814429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01C466F4" w14:textId="77777777" w:rsidR="00924BF8" w:rsidRPr="001F7DFA" w:rsidRDefault="00924BF8" w:rsidP="000F4F38">
                                    <w:pPr>
                                      <w:pStyle w:val="Address3"/>
                                    </w:pPr>
                                    <w:r w:rsidRPr="00555E4B">
                                      <w:t xml:space="preserve"> </w:t>
                                    </w:r>
                                    <w:r w:rsidR="00AA640E" w:rsidRPr="001F7DFA">
                                      <w:t>954 55 68 17</w:t>
                                    </w:r>
                                  </w:p>
                                  <w:p w14:paraId="66AE4FA4" w14:textId="77777777" w:rsidR="004A4695" w:rsidRPr="004A4695" w:rsidRDefault="004A4695" w:rsidP="001F7DFA">
                                    <w:pPr>
                                      <w:pStyle w:val="Address3"/>
                                      <w:rPr>
                                        <w:b/>
                                      </w:rPr>
                                    </w:pPr>
                                  </w:p>
                                  <w:p w14:paraId="48323ED7" w14:textId="77777777" w:rsidR="004A4695" w:rsidRDefault="004A4695" w:rsidP="000F4F38">
                                    <w:pPr>
                                      <w:pStyle w:val="Address3"/>
                                    </w:pPr>
                                  </w:p>
                                  <w:p w14:paraId="4AA19D0A" w14:textId="77777777" w:rsid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1F7DFA">
                                      <w:rPr>
                                        <w:b/>
                                        <w:u w:val="single"/>
                                      </w:rPr>
                                      <w:t>Email</w:t>
                                    </w:r>
                                  </w:p>
                                  <w:p w14:paraId="351267CB" w14:textId="77777777" w:rsidR="001F7DFA" w:rsidRPr="001F7DFA" w:rsidRDefault="001F7DFA" w:rsidP="000F4F38">
                                    <w:pPr>
                                      <w:pStyle w:val="Address3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</w:p>
                                  <w:p w14:paraId="1E24A473" w14:textId="77777777" w:rsidR="00924BF8" w:rsidRDefault="0024094B" w:rsidP="000F4F38">
                                    <w:pPr>
                                      <w:pStyle w:val="Address3"/>
                                    </w:pPr>
                                    <w:hyperlink r:id="rId7" w:history="1">
                                      <w:r w:rsidR="00AA640E" w:rsidRPr="003B0EDC">
                                        <w:rPr>
                                          <w:rStyle w:val="Hyperlink"/>
                                        </w:rPr>
                                        <w:t>newageresolutions@gmail.com</w:t>
                                      </w:r>
                                    </w:hyperlink>
                                  </w:p>
                                  <w:p w14:paraId="7EC5911C" w14:textId="77777777" w:rsidR="00AA640E" w:rsidRDefault="00AA640E" w:rsidP="000F4F38">
                                    <w:pPr>
                                      <w:pStyle w:val="Address3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9782A" id="Group_x0020_14" o:spid="_x0000_s1027" alt="Title: Text Block - Description: Text Block" style="width:229.95pt;height:286.95pt;mso-position-horizontal-relative:char;mso-position-vertical-relative:line" coordsize="2920365,36439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">
                      <v:shape id="Text_x0020_Box_x0020_5" o:spid="_x0000_s1028" type="#_x0000_t202" style="position:absolute;width:2920365;height:3966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YuNPxAAA&#10;ANoAAAAPAAAAZHJzL2Rvd25yZXYueG1sRI9Pi8IwFMTvC36H8ARva7qCIl3TIgVRxD345+LtbfNs&#10;yzYvtYla99MbQfA4zMxvmFnamVpcqXWVZQVfwwgEcW51xYWCw37xOQXhPLLG2jIpuJODNOl9zDDW&#10;9sZbuu58IQKEXYwKSu+bWEqXl2TQDW1DHLyTbQ36INtC6hZvAW5qOYqiiTRYcVgosaGspPxvdzEK&#10;1tniB7e/IzP9r7Pl5jRvzofjWKlBv5t/g/DU+Xf41V5pBWN4Xgk3QCY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WLjT8QAAADaAAAADwAAAAAAAAAAAAAAAACXAgAAZHJzL2Rv&#10;d25yZXYueG1sUEsFBgAAAAAEAAQA9QAAAIgDAAAAAA==&#10;" filled="f" stroked="f" strokeweight=".5pt">
                        <v:textbox>
                          <w:txbxContent>
                            <w:p w14:paraId="7B87C078" w14:textId="77777777" w:rsidR="00924BF8" w:rsidRPr="00F54F6A" w:rsidRDefault="00AA640E" w:rsidP="004A4695">
                              <w:pPr>
                                <w:pStyle w:val="Heading4"/>
                                <w:jc w:val="center"/>
                              </w:pPr>
                              <w:r>
                                <w:t>NewAge</w:t>
                              </w:r>
                              <w:r w:rsidR="00924BF8" w:rsidRPr="00F54F6A">
                                <w:t xml:space="preserve"> </w:t>
                              </w:r>
                              <w:r>
                                <w:t>Resolutions</w:t>
                              </w:r>
                            </w:p>
                            <w:p w14:paraId="21EFC5B0" w14:textId="77777777" w:rsidR="00924BF8" w:rsidRDefault="00924BF8" w:rsidP="004A4695">
                              <w:pPr>
                                <w:pStyle w:val="Heading4"/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_x0020_Box_x0020_6" o:spid="_x0000_s1029" type="#_x0000_t202" style="position:absolute;top:518575;width:2920365;height:31253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      <v:textbox>
                          <w:txbxContent>
                            <w:p w14:paraId="6E3A157B" w14:textId="77777777" w:rsid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  <w:r w:rsidRPr="001F7DFA"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  <w:t>Dirección</w:t>
                              </w:r>
                            </w:p>
                            <w:p w14:paraId="45570B3E" w14:textId="77777777" w:rsidR="001F7DFA" w:rsidRPr="001F7DFA" w:rsidRDefault="001F7DFA" w:rsidP="0092124E">
                              <w:pPr>
                                <w:pStyle w:val="Address3"/>
                                <w:rPr>
                                  <w:b/>
                                  <w:bCs/>
                                  <w:u w:val="single"/>
                                  <w:lang w:val="es-ES_tradnl"/>
                                </w:rPr>
                              </w:pPr>
                            </w:p>
                            <w:p w14:paraId="3757113B" w14:textId="77777777" w:rsidR="004A4695" w:rsidRPr="001F7DFA" w:rsidRDefault="00DC0C6A" w:rsidP="001F7DFA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c/ Gregor J.Mendel</w:t>
                              </w:r>
                            </w:p>
                            <w:p w14:paraId="223CD7C2" w14:textId="77777777" w:rsidR="00924BF8" w:rsidRPr="005E19AE" w:rsidRDefault="00DC0C6A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  <w:r w:rsidRPr="005E19AE">
                                <w:rPr>
                                  <w:lang w:val="es-ES_tradnl"/>
                                </w:rPr>
                                <w:t>41092</w:t>
                              </w:r>
                              <w:r w:rsidR="00AA640E" w:rsidRPr="005E19AE">
                                <w:rPr>
                                  <w:lang w:val="es-ES_tradnl"/>
                                </w:rPr>
                                <w:t xml:space="preserve"> Sevilla</w:t>
                              </w:r>
                            </w:p>
                            <w:p w14:paraId="132DE05B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b/>
                                  <w:lang w:val="es-ES_tradnl"/>
                                </w:rPr>
                              </w:pPr>
                            </w:p>
                            <w:p w14:paraId="6204C358" w14:textId="77777777" w:rsidR="004A4695" w:rsidRPr="005E19AE" w:rsidRDefault="004A4695" w:rsidP="000F4F38">
                              <w:pPr>
                                <w:pStyle w:val="Address3"/>
                                <w:rPr>
                                  <w:lang w:val="es-ES_tradnl"/>
                                </w:rPr>
                              </w:pPr>
                            </w:p>
                            <w:p w14:paraId="6BC70153" w14:textId="77777777" w:rsidR="001F7DFA" w:rsidRDefault="00AA640E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Teléfono</w:t>
                              </w:r>
                            </w:p>
                            <w:p w14:paraId="4C8ABEBE" w14:textId="77777777" w:rsidR="00814429" w:rsidRPr="001F7DFA" w:rsidRDefault="00814429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01C466F4" w14:textId="77777777" w:rsidR="00924BF8" w:rsidRPr="001F7DFA" w:rsidRDefault="00924BF8" w:rsidP="000F4F38">
                              <w:pPr>
                                <w:pStyle w:val="Address3"/>
                              </w:pPr>
                              <w:r w:rsidRPr="00555E4B">
                                <w:t xml:space="preserve"> </w:t>
                              </w:r>
                              <w:r w:rsidR="00AA640E" w:rsidRPr="001F7DFA">
                                <w:t>954 55 68 17</w:t>
                              </w:r>
                            </w:p>
                            <w:p w14:paraId="66AE4FA4" w14:textId="77777777" w:rsidR="004A4695" w:rsidRPr="004A4695" w:rsidRDefault="004A4695" w:rsidP="001F7DFA">
                              <w:pPr>
                                <w:pStyle w:val="Address3"/>
                                <w:rPr>
                                  <w:b/>
                                </w:rPr>
                              </w:pPr>
                            </w:p>
                            <w:p w14:paraId="48323ED7" w14:textId="77777777" w:rsidR="004A4695" w:rsidRDefault="004A4695" w:rsidP="000F4F38">
                              <w:pPr>
                                <w:pStyle w:val="Address3"/>
                              </w:pPr>
                            </w:p>
                            <w:p w14:paraId="4AA19D0A" w14:textId="77777777" w:rsid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  <w:r w:rsidRPr="001F7DFA">
                                <w:rPr>
                                  <w:b/>
                                  <w:u w:val="single"/>
                                </w:rPr>
                                <w:t>Email</w:t>
                              </w:r>
                            </w:p>
                            <w:p w14:paraId="351267CB" w14:textId="77777777" w:rsidR="001F7DFA" w:rsidRPr="001F7DFA" w:rsidRDefault="001F7DFA" w:rsidP="000F4F38">
                              <w:pPr>
                                <w:pStyle w:val="Address3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14:paraId="1E24A473" w14:textId="77777777" w:rsidR="00924BF8" w:rsidRDefault="0024094B" w:rsidP="000F4F38">
                              <w:pPr>
                                <w:pStyle w:val="Address3"/>
                              </w:pPr>
                              <w:hyperlink r:id="rId8" w:history="1">
                                <w:r w:rsidR="00AA640E" w:rsidRPr="003B0EDC">
                                  <w:rPr>
                                    <w:rStyle w:val="Hyperlink"/>
                                  </w:rPr>
                                  <w:t>newageresolutions@gmail.com</w:t>
                                </w:r>
                              </w:hyperlink>
                            </w:p>
                            <w:p w14:paraId="7EC5911C" w14:textId="77777777" w:rsidR="00AA640E" w:rsidRDefault="00AA640E" w:rsidP="000F4F38">
                              <w:pPr>
                                <w:pStyle w:val="Address3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45" w:type="dxa"/>
          </w:tcPr>
          <w:p w14:paraId="65635D26" w14:textId="77777777" w:rsidR="00080C35" w:rsidRDefault="00022169" w:rsidP="00491776">
            <w:pPr>
              <w:pStyle w:val="Heading1"/>
              <w:ind w:left="144" w:right="14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2055DEAC" wp14:editId="4B3B7109">
                      <wp:extent cx="3194462" cy="1598893"/>
                      <wp:effectExtent l="0" t="0" r="0" b="1905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598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311DC2" w14:textId="77777777" w:rsidR="00022169" w:rsidRPr="00AA640E" w:rsidRDefault="00AA640E" w:rsidP="00491776">
                                  <w:pPr>
                                    <w:pStyle w:val="Title"/>
                                  </w:pPr>
                                  <w:r>
                                    <w:t>NewAge</w:t>
                                  </w:r>
                                </w:p>
                                <w:p w14:paraId="3B4F6954" w14:textId="77777777" w:rsidR="00022169" w:rsidRPr="00491776" w:rsidRDefault="00AA640E" w:rsidP="00491776">
                                  <w:pPr>
                                    <w:pStyle w:val="Title"/>
                                  </w:pPr>
                                  <w:r>
                                    <w:t>Resolutions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55DEAC" id="Text_x0020_Box_x0020_24" o:spid="_x0000_s1030" type="#_x0000_t202" style="width:251.55pt;height:1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" filled="f" stroked="f" strokeweight=".5pt">
                      <v:textbox inset=",36pt">
                        <w:txbxContent>
                          <w:p w14:paraId="14311DC2" w14:textId="77777777" w:rsidR="00022169" w:rsidRPr="00AA640E" w:rsidRDefault="00AA640E" w:rsidP="00491776">
                            <w:pPr>
                              <w:pStyle w:val="Title"/>
                            </w:pPr>
                            <w:r>
                              <w:t>NewAge</w:t>
                            </w:r>
                          </w:p>
                          <w:p w14:paraId="3B4F6954" w14:textId="77777777" w:rsidR="00022169" w:rsidRPr="00491776" w:rsidRDefault="00AA640E" w:rsidP="00491776">
                            <w:pPr>
                              <w:pStyle w:val="Title"/>
                            </w:pPr>
                            <w:r>
                              <w:t>Resolutions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924BF8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1BF6A990" wp14:editId="2F262A9A">
                      <wp:extent cx="2825086" cy="48232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147F7" w14:textId="4E5A1E8A" w:rsidR="00924BF8" w:rsidRPr="00523232" w:rsidRDefault="00080C35" w:rsidP="004A4695">
                                  <w:pPr>
                                    <w:pStyle w:val="Subtitle"/>
                                    <w:rPr>
                                      <w:szCs w:val="24"/>
                                      <w:lang w:val="es-ES"/>
                                    </w:rPr>
                                  </w:pPr>
                                  <w:r w:rsidRPr="00523232">
                                    <w:rPr>
                                      <w:szCs w:val="24"/>
                                      <w:lang w:val="es-ES"/>
                                    </w:rPr>
                                    <w:t>Creadores de software a</w:t>
                                  </w:r>
                                  <w:r w:rsidR="00523232" w:rsidRPr="00523232">
                                    <w:rPr>
                                      <w:szCs w:val="24"/>
                                      <w:lang w:val="es-ES"/>
                                    </w:rPr>
                                    <w:t xml:space="preserve"> medida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F6A990" id="Text_x0020_Box_x0020_3" o:spid="_x0000_s1031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" filled="f" stroked="f" strokeweight=".5pt">
                      <v:textbox>
                        <w:txbxContent>
                          <w:p w14:paraId="414147F7" w14:textId="4E5A1E8A" w:rsidR="00924BF8" w:rsidRPr="00523232" w:rsidRDefault="00080C35" w:rsidP="004A4695">
                            <w:pPr>
                              <w:pStyle w:val="Subtitle"/>
                              <w:rPr>
                                <w:szCs w:val="24"/>
                                <w:lang w:val="es-ES"/>
                              </w:rPr>
                            </w:pPr>
                            <w:r w:rsidRPr="00523232">
                              <w:rPr>
                                <w:szCs w:val="24"/>
                                <w:lang w:val="es-ES"/>
                              </w:rPr>
                              <w:t>Creadores de software a</w:t>
                            </w:r>
                            <w:r w:rsidR="00523232" w:rsidRPr="00523232">
                              <w:rPr>
                                <w:szCs w:val="24"/>
                                <w:lang w:val="es-ES"/>
                              </w:rPr>
                              <w:t xml:space="preserve"> medida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91776">
              <w:rPr>
                <w:noProof/>
              </w:rPr>
              <w:t xml:space="preserve"> </w:t>
            </w:r>
            <w:r w:rsidR="00491776"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5B21ADF" wp14:editId="0CBDB308">
                      <wp:extent cx="3194462" cy="1005840"/>
                      <wp:effectExtent l="0" t="0" r="6350" b="381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4462" cy="100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82F1A8" w14:textId="77777777" w:rsidR="001F7DFA" w:rsidRPr="001F7DFA" w:rsidRDefault="0082642C" w:rsidP="001F7DFA">
                                  <w:pPr>
                                    <w:pStyle w:val="Heading2"/>
                                    <w:rPr>
                                      <w:color w:val="F46036" w:themeColor="accent3"/>
                                    </w:rPr>
                                  </w:pPr>
                                  <w:r>
                                    <w:rPr>
                                      <w:color w:val="F46036" w:themeColor="accent3"/>
                                    </w:rPr>
                                    <w:t>Smart Solutions</w:t>
                                  </w:r>
                                </w:p>
                                <w:p w14:paraId="1C7DA5DB" w14:textId="77777777" w:rsidR="001F7DFA" w:rsidRDefault="0024094B" w:rsidP="001F7DFA">
                                  <w:pPr>
                                    <w:pStyle w:val="Address3"/>
                                    <w:jc w:val="left"/>
                                  </w:pPr>
                                  <w:hyperlink r:id="rId9" w:history="1">
                                    <w:r w:rsidR="001F7DFA" w:rsidRPr="001F7DFA">
                                      <w:rPr>
                                        <w:rStyle w:val="Hyperlink"/>
                                      </w:rPr>
                                      <w:t>www.newageresolutions.com</w:t>
                                    </w:r>
                                  </w:hyperlink>
                                </w:p>
                                <w:p w14:paraId="1B50901D" w14:textId="77777777" w:rsidR="001F7DFA" w:rsidRPr="001F7DFA" w:rsidRDefault="001F7DFA" w:rsidP="001F7DFA"/>
                                <w:p w14:paraId="7CB55BEF" w14:textId="77777777" w:rsidR="00491776" w:rsidRDefault="00491776" w:rsidP="00491776">
                                  <w:pPr>
                                    <w:pStyle w:val="Tagline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21ADF" id="Text_x0020_Box_x0020_23" o:spid="_x0000_s1032" type="#_x0000_t202" style="width:251.5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" fillcolor="white [3201]" stroked="f" strokeweight=".5pt">
                      <v:textbox>
                        <w:txbxContent>
                          <w:p w14:paraId="4A82F1A8" w14:textId="77777777" w:rsidR="001F7DFA" w:rsidRPr="001F7DFA" w:rsidRDefault="0082642C" w:rsidP="001F7DFA">
                            <w:pPr>
                              <w:pStyle w:val="Heading2"/>
                              <w:rPr>
                                <w:color w:val="F46036" w:themeColor="accent3"/>
                              </w:rPr>
                            </w:pPr>
                            <w:r>
                              <w:rPr>
                                <w:color w:val="F46036" w:themeColor="accent3"/>
                              </w:rPr>
                              <w:t>Smart Solutions</w:t>
                            </w:r>
                          </w:p>
                          <w:p w14:paraId="1C7DA5DB" w14:textId="77777777" w:rsidR="001F7DFA" w:rsidRDefault="0024094B" w:rsidP="001F7DFA">
                            <w:pPr>
                              <w:pStyle w:val="Address3"/>
                              <w:jc w:val="left"/>
                            </w:pPr>
                            <w:hyperlink r:id="rId10" w:history="1">
                              <w:r w:rsidR="001F7DFA" w:rsidRPr="001F7DFA">
                                <w:rPr>
                                  <w:rStyle w:val="Hyperlink"/>
                                </w:rPr>
                                <w:t>www.newageresolutions.com</w:t>
                              </w:r>
                            </w:hyperlink>
                          </w:p>
                          <w:p w14:paraId="1B50901D" w14:textId="77777777" w:rsidR="001F7DFA" w:rsidRPr="001F7DFA" w:rsidRDefault="001F7DFA" w:rsidP="001F7DFA"/>
                          <w:p w14:paraId="7CB55BEF" w14:textId="77777777" w:rsidR="00491776" w:rsidRDefault="00491776" w:rsidP="00491776">
                            <w:pPr>
                              <w:pStyle w:val="Tagline"/>
                              <w:jc w:val="lef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FF971B8" w14:textId="77777777" w:rsidR="00080C35" w:rsidRPr="00080C35" w:rsidRDefault="00080C35" w:rsidP="00080C35"/>
          <w:p w14:paraId="0F8C5D70" w14:textId="5D5818AF" w:rsidR="00080C35" w:rsidRPr="00080C35" w:rsidRDefault="002338D5" w:rsidP="00080C35">
            <w:r>
              <w:rPr>
                <w:noProof/>
                <w:lang w:val="en-GB" w:eastAsia="en-GB"/>
              </w:rPr>
              <w:drawing>
                <wp:inline distT="0" distB="0" distL="0" distR="0" wp14:anchorId="17B7D3BC" wp14:editId="41733D1B">
                  <wp:extent cx="2880360" cy="2164080"/>
                  <wp:effectExtent l="0" t="0" r="0" b="7620"/>
                  <wp:docPr id="22" name="Picture 22" descr="C:\Users\SESA486591\AppData\Local\Microsoft\Windows\INetCache\Content.Word\logo empres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SA486591\AppData\Local\Microsoft\Windows\INetCache\Content.Word\logo empres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360" cy="216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95101" w14:textId="6326AA17" w:rsidR="00080C35" w:rsidRPr="00080C35" w:rsidRDefault="00080C35" w:rsidP="00080C35"/>
          <w:p w14:paraId="0FD55980" w14:textId="77777777" w:rsidR="00080C35" w:rsidRDefault="00080C35" w:rsidP="00080C35"/>
          <w:p w14:paraId="06D73794" w14:textId="77777777" w:rsidR="00FB3767" w:rsidRPr="00080C35" w:rsidRDefault="00FB3767" w:rsidP="00080C35"/>
        </w:tc>
      </w:tr>
      <w:tr w:rsidR="00924BF8" w14:paraId="5A1789B3" w14:textId="77777777" w:rsidTr="000165FD">
        <w:trPr>
          <w:trHeight w:val="819"/>
        </w:trPr>
        <w:tc>
          <w:tcPr>
            <w:tcW w:w="5280" w:type="dxa"/>
            <w:vAlign w:val="center"/>
          </w:tcPr>
          <w:p w14:paraId="711E9849" w14:textId="77777777" w:rsidR="00491776" w:rsidRDefault="00491776" w:rsidP="007C32DB">
            <w:pPr>
              <w:pStyle w:val="BodyText4"/>
              <w:ind w:left="144" w:right="144"/>
              <w:jc w:val="left"/>
            </w:pPr>
            <w:r>
              <w:rPr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inline distT="0" distB="0" distL="0" distR="0" wp14:anchorId="12362385" wp14:editId="41FD64DB">
                      <wp:extent cx="2897747" cy="482325"/>
                      <wp:effectExtent l="0" t="0" r="0" b="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7747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E9869" w14:textId="77777777" w:rsidR="00045601" w:rsidRPr="00080C35" w:rsidRDefault="00045601" w:rsidP="00045601">
                                  <w:pPr>
                                    <w:pStyle w:val="Heading4"/>
                                    <w:rPr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lang w:val="es-ES_tradnl"/>
                                    </w:rPr>
                                    <w:t>Nuestro Equipo</w:t>
                                  </w:r>
                                </w:p>
                                <w:p w14:paraId="6CC9EF53" w14:textId="77777777" w:rsidR="00491776" w:rsidRPr="004A4695" w:rsidRDefault="00491776" w:rsidP="00491776">
                                  <w:pPr>
                                    <w:pStyle w:val="Heading4"/>
                                    <w:rPr>
                                      <w:rStyle w:val="IntenseEmphasi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362385" id="Text_x0020_Box_x0020_1" o:spid="_x0000_s1033" type="#_x0000_t202" style="width:228.1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" filled="f" stroked="f" strokeweight=".5pt">
                      <v:textbox>
                        <w:txbxContent>
                          <w:p w14:paraId="6C1E9869" w14:textId="77777777" w:rsidR="00045601" w:rsidRPr="00080C35" w:rsidRDefault="00045601" w:rsidP="00045601">
                            <w:pPr>
                              <w:pStyle w:val="Heading4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Nuestro Equipo</w:t>
                            </w:r>
                          </w:p>
                          <w:p w14:paraId="6CC9EF53" w14:textId="77777777" w:rsidR="00491776" w:rsidRPr="004A4695" w:rsidRDefault="00491776" w:rsidP="00491776">
                            <w:pPr>
                              <w:pStyle w:val="Heading4"/>
                              <w:rPr>
                                <w:rStyle w:val="IntenseEmphasi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215" w:type="dxa"/>
          </w:tcPr>
          <w:p w14:paraId="3DC5201B" w14:textId="77777777" w:rsidR="00924BF8" w:rsidRDefault="00924BF8" w:rsidP="001368FB">
            <w:pPr>
              <w:pStyle w:val="Address2"/>
              <w:ind w:left="144" w:right="144"/>
              <w:jc w:val="left"/>
            </w:pPr>
          </w:p>
        </w:tc>
        <w:tc>
          <w:tcPr>
            <w:tcW w:w="5345" w:type="dxa"/>
          </w:tcPr>
          <w:p w14:paraId="4E6D81C0" w14:textId="77777777" w:rsidR="00924BF8" w:rsidRDefault="00924BF8" w:rsidP="00491776">
            <w:pPr>
              <w:pStyle w:val="Heading4"/>
              <w:rPr>
                <w:noProof w:val="0"/>
              </w:rPr>
            </w:pPr>
            <w:r>
              <w:rPr>
                <w:lang w:val="en-GB" w:eastAsia="en-GB"/>
              </w:rPr>
              <mc:AlternateContent>
                <mc:Choice Requires="wps">
                  <w:drawing>
                    <wp:inline distT="0" distB="0" distL="0" distR="0" wp14:anchorId="31130099" wp14:editId="410ABBA8">
                      <wp:extent cx="2825086" cy="482325"/>
                      <wp:effectExtent l="0" t="0" r="0" b="0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25086" cy="482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C46528" w14:textId="77777777" w:rsidR="00924BF8" w:rsidRDefault="00924BF8" w:rsidP="00080C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130099" id="Text_x0020_Box_x0020_4" o:spid="_x0000_s1034" type="#_x0000_t202" style="width:222.45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" filled="f" stroked="f" strokeweight=".5pt">
                      <v:textbox>
                        <w:txbxContent>
                          <w:p w14:paraId="08C46528" w14:textId="77777777" w:rsidR="00924BF8" w:rsidRDefault="00924BF8" w:rsidP="00080C3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40A87E5" w14:textId="1E347C29" w:rsidR="00997614" w:rsidRDefault="004D5C96" w:rsidP="00053F59">
      <w:pPr>
        <w:ind w:right="144"/>
      </w:pPr>
      <w:bookmarkStart w:id="0" w:name="_GoBack"/>
      <w:bookmarkEnd w:id="0"/>
      <w:r w:rsidRPr="0049177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487FC9" wp14:editId="5190C16B">
                <wp:simplePos x="0" y="0"/>
                <wp:positionH relativeFrom="column">
                  <wp:posOffset>89423</wp:posOffset>
                </wp:positionH>
                <wp:positionV relativeFrom="paragraph">
                  <wp:posOffset>5246818</wp:posOffset>
                </wp:positionV>
                <wp:extent cx="5175885" cy="1486944"/>
                <wp:effectExtent l="0" t="0" r="5715" b="12065"/>
                <wp:wrapNone/>
                <wp:docPr id="25" name="Group 25" descr="colored graphic bo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175885" cy="1486944"/>
                          <a:chOff x="0" y="-16782"/>
                          <a:chExt cx="2222828" cy="6392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68239"/>
                            <a:ext cx="873451" cy="438582"/>
                            <a:chOff x="0" y="0"/>
                            <a:chExt cx="2688609" cy="1350607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1774209" y="0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Rectangle 227"/>
                          <wps:cNvSpPr/>
                          <wps:spPr>
                            <a:xfrm>
                              <a:off x="873457" y="300250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/>
                          <wps:cNvSpPr/>
                          <wps:spPr>
                            <a:xfrm>
                              <a:off x="1364776" y="736979"/>
                              <a:ext cx="613628" cy="61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tangle 230"/>
                          <wps:cNvSpPr/>
                          <wps:spPr>
                            <a:xfrm>
                              <a:off x="545911" y="900752"/>
                              <a:ext cx="422275" cy="42227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750627" y="-16782"/>
                            <a:ext cx="1472201" cy="639205"/>
                            <a:chOff x="0" y="-27577"/>
                            <a:chExt cx="2416864" cy="1050362"/>
                          </a:xfrm>
                        </wpg:grpSpPr>
                        <wps:wsp>
                          <wps:cNvPr id="232" name="Rectangle 232"/>
                          <wps:cNvSpPr/>
                          <wps:spPr>
                            <a:xfrm>
                              <a:off x="1502464" y="-27577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Rectangle 233"/>
                          <wps:cNvSpPr/>
                          <wps:spPr>
                            <a:xfrm>
                              <a:off x="601711" y="272673"/>
                              <a:ext cx="613410" cy="6134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0" y="573205"/>
                              <a:ext cx="449580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A097C" id="Group_x0020_25" o:spid="_x0000_s1026" alt="colored graphic boxes" style="position:absolute;margin-left:7.05pt;margin-top:413.15pt;width:407.55pt;height:117.1pt;rotation:180;z-index:251706368;mso-width-relative:margin;mso-height-relative:margin" coordorigin=",-16782" coordsize="2222828,6392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">
                <v:group id="Group_x0020_27" o:spid="_x0000_s1027" style="position:absolute;top:68239;width:873451;height:438582" coordsize="2688609,135060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rect id="Rectangle_x0020_30" o:spid="_x0000_s1028" style="position:absolute;left:1774209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eCE/wgAA&#10;ANsAAAAPAAAAZHJzL2Rvd25yZXYueG1sRE/Pa8IwFL4L+x/CG+ym6VbQ0ZkWEQQZMli3HnZ7NG9N&#10;tXkpTax1f705DDx+fL/XxWQ7MdLgW8cKnhcJCOLa6ZYbBd9fu/krCB+QNXaOScGVPBT5w2yNmXYX&#10;/qSxDI2IIewzVGBC6DMpfW3Iol+4njhyv26wGCIcGqkHvMRw28mXJFlKiy3HBoM9bQ3Vp/JsFbwf&#10;V2lpxs34l35QZVx1+NltvVJPj9PmDUSgKdzF/+69VpDG9fFL/AEy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4IT/CAAAA2wAAAA8AAAAAAAAAAAAAAAAAlwIAAGRycy9kb3du&#10;cmV2LnhtbFBLBQYAAAAABAAEAPUAAACGAwAAAAA=&#10;" fillcolor="#f46036 [3204]" stroked="f" strokeweight="1pt"/>
                  <v:rect id="Rectangle_x0020_227" o:spid="_x0000_s1029" style="position:absolute;left:873457;top:300250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diUwwAA&#10;ANwAAAAPAAAAZHJzL2Rvd25yZXYueG1sRI/dSgMxFITvhb5DOAXvbOIK/mybllIQpXrT6gOcbk43&#10;i5uTJTm2q09vBMHLYWa+YRarMfTqRCl3kS1czwwo4ia6jlsL72+PV/egsiA77COThS/KsFpOLhZY&#10;u3jmHZ320qoC4VyjBS8y1FrnxlPAPIsDcfGOMQWUIlOrXcJzgYdeV8bc6oAdlwWPA208NR/7z2Ah&#10;tXzz8PqypcMBzdb4IN9Pg1h7OR3Xc1BCo/yH/9rPzkJV3cHvmXIE9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WdiUwwAAANwAAAAPAAAAAAAAAAAAAAAAAJcCAABkcnMvZG93&#10;bnJldi54bWxQSwUGAAAAAAQABAD1AAAAhwMAAAAA&#10;" fillcolor="#fabfae [1300]" stroked="f" strokeweight="1pt"/>
                  <v:rect id="Rectangle_x0020_228" o:spid="_x0000_s1030" style="position:absolute;left:1364776;top:736979;width:613628;height:6136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K9nvwAA&#10;ANwAAAAPAAAAZHJzL2Rvd25yZXYueG1sRE9Ni8IwEL0L/ocwgjeb2oMs1SgiCIIH0RXB29CMTW0z&#10;KU3U9t9vDgseH+97teltI97U+cqxgnmSgiAunK64VHD93c9+QPiArLFxTAoG8rBZj0crzLX78Jne&#10;l1CKGMI+RwUmhDaX0heGLPrEtcSRe7jOYoiwK6Xu8BPDbSOzNF1IixXHBoMt7QwV9eVlFeDR1Lq+&#10;Pm/ueT+xPPBQ1ttBqemk3y5BBOrDV/zvPmgFWRbXxjPxCMj1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RAr2e/AAAA3AAAAA8AAAAAAAAAAAAAAAAAlwIAAGRycy9kb3ducmV2&#10;LnhtbFBLBQYAAAAABAAEAPUAAACDAwAAAAA=&#10;" fillcolor="#f89f86 [1940]" stroked="f" strokeweight="1pt"/>
                  <v:rect id="Rectangle_x0020_229" o:spid="_x0000_s1031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1ZBxwAA&#10;ANwAAAAPAAAAZHJzL2Rvd25yZXYueG1sRI9Ba8JAFITvhf6H5Qm9lGZjKkVjVjFCoV60xkLp7ZF9&#10;JqHZtyG7avz3rlDocZiZb5hsOZhWnKl3jWUF4ygGQVxa3XCl4Ovw/jIF4TyyxtYyKbiSg+Xi8SHD&#10;VNsL7+lc+EoECLsUFdTed6mUrqzJoItsRxy8o+0N+iD7SuoeLwFuWpnE8Zs02HBYqLGjdU3lb3Ey&#10;Ck6b8fU42VWvm0Oe/+Szz+fOf2+VehoNqzkIT4P/D/+1P7SCJJnB/Uw4AnJx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fNWQccAAADcAAAADwAAAAAAAAAAAAAAAACXAgAAZHJz&#10;L2Rvd25yZXYueG1sUEsFBgAAAAAEAAQA9QAAAIsDAAAAAA==&#10;" fillcolor="#2f4b83 [3207]" stroked="f" strokeweight="1pt"/>
                  <v:rect id="Rectangle_x0020_230" o:spid="_x0000_s1032" style="position:absolute;left:545911;top:900752;width:422275;height:4222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pQHwQAA&#10;ANwAAAAPAAAAZHJzL2Rvd25yZXYueG1sRE/LisIwFN0L8w/hDrjT1CdajSLD6Lj0hbi8NNe22NyU&#10;Jto6X28WgsvDec+XjSnEgyqXW1bQ60YgiBOrc04VnI7rzgSE88gaC8uk4EkOlouv1hxjbWve0+Pg&#10;UxFC2MWoIPO+jKV0SUYGXdeWxIG72sqgD7BKpa6wDuGmkP0oGkuDOYeGDEv6ySi5He5GQfo8rTa9&#10;0X48/d/8Xdb5cTf8PddKtb+b1QyEp8Z/xG/3VivoD8L8cCYcAbl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qaUB8EAAADcAAAADwAAAAAAAAAAAAAAAACXAgAAZHJzL2Rvd25y&#10;ZXYueG1sUEsFBgAAAAAEAAQA9QAAAIUDAAAAAA==&#10;" fillcolor="white [3214]" stroked="f" strokeweight="1pt"/>
                </v:group>
                <v:group id="Group_x0020_231" o:spid="_x0000_s1033" style="position:absolute;left:750627;top:-16782;width:1472201;height:639205" coordorigin=",-27577" coordsize="2416864,10503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ZQ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ZBr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wZQGxAAAANwAAAAP&#10;AAAAAAAAAAAAAAAAAKkCAABkcnMvZG93bnJldi54bWxQSwUGAAAAAAQABAD6AAAAmgMAAAAA&#10;">
                  <v:rect id="Rectangle_x0020_232" o:spid="_x0000_s1034" style="position:absolute;left:1502464;top:-27577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SJIcxQAA&#10;ANwAAAAPAAAAZHJzL2Rvd25yZXYueG1sRI9Ba8JAFITvBf/D8oTe6sYEWomuIoIgpRQa9eDtkX1m&#10;o9m3IbuN0V/fLRR6HGbmG2axGmwjeup87VjBdJKAIC6drrlScNhvX2YgfEDW2DgmBXfysFqOnhaY&#10;a3fjL+qLUIkIYZ+jAhNCm0vpS0MW/cS1xNE7u85iiLKrpO7wFuG2kWmSvEqLNccFgy1tDJXX4tsq&#10;eL+8ZYXp1/0j+6SjcceP03bjlXoeD+s5iEBD+A//tXdaQZql8HsmHgG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IkhzFAAAA3AAAAA8AAAAAAAAAAAAAAAAAlwIAAGRycy9k&#10;b3ducmV2LnhtbFBLBQYAAAAABAAEAPUAAACJAwAAAAA=&#10;" fillcolor="#f46036 [3204]" stroked="f" strokeweight="1pt"/>
                  <v:rect id="Rectangle_x0020_233" o:spid="_x0000_s1035" style="position:absolute;left:601711;top:272673;width:613410;height:6134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u0hKwwAA&#10;ANwAAAAPAAAAZHJzL2Rvd25yZXYueG1sRI9RSwMxEITfhf6HsIJvNrEHYs+mpRREqb7Y9gdsL+vl&#10;6GVzJGt7+uuNIPg4zMw3zGI1hl6dKeUusoW7qQFF3ETXcWvhsH+6fQCVBdlhH5ksfFGG1XJytcDa&#10;xQu/03knrSoQzjVa8CJDrXVuPAXM0zgQF+8jpoBSZGq1S3gp8NDrmTH3OmDHZcHjQBtPzWn3GSyk&#10;lqv52+uWjkc0W+ODfD8PYu3N9bh+BCU0yn/4r/3iLMyqCn7PlCO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u0hKwwAAANwAAAAPAAAAAAAAAAAAAAAAAJcCAABkcnMvZG93&#10;bnJldi54bWxQSwUGAAAAAAQABAD1AAAAhwMAAAAA&#10;" fillcolor="#fabfae [1300]" stroked="f" strokeweight="1pt"/>
                  <v:rect id="Rectangle_x0020_235" o:spid="_x0000_s1036" style="position:absolute;top:573205;width:449580;height:4495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8qZyAAA&#10;ANwAAAAPAAAAZHJzL2Rvd25yZXYueG1sRI9Pa8JAFMTvBb/D8oReitmotWh0laZQqBe1WijeHtmX&#10;P5h9G7Ibjd++Wyj0OMzMb5jVpje1uFLrKssKxlEMgjizuuJCwdfpfTQH4TyyxtoyKbiTg8168LDC&#10;RNsbf9L16AsRIOwSVFB63yRSuqwkgy6yDXHwctsa9EG2hdQt3gLc1HISxy/SYMVhocSG3krKLsfO&#10;KOi243v+vC+m21OantPF4anx3zulHof96xKEp97/h//aH1rBZDqD3zPhCMj1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IVnypnIAAAA3AAAAA8AAAAAAAAAAAAAAAAAlwIAAGRy&#10;cy9kb3ducmV2LnhtbFBLBQYAAAAABAAEAPUAAACMAwAAAAA=&#10;" fillcolor="#2f4b83 [3207]" stroked="f" strokeweight="1pt"/>
                </v:group>
              </v:group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6DDD75" wp14:editId="31F8E349">
                <wp:simplePos x="0" y="0"/>
                <wp:positionH relativeFrom="column">
                  <wp:posOffset>7865745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5EC9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DDD75" id="Text_x0020_Box_x0020_247" o:spid="_x0000_s1035" type="#_x0000_t202" style="position:absolute;margin-left:619.35pt;margin-top:370.55pt;width:148.2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" filled="f" stroked="f">
                <v:textbox>
                  <w:txbxContent>
                    <w:p w14:paraId="5AC75EC9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CA22A" wp14:editId="73DC0561">
                <wp:simplePos x="0" y="0"/>
                <wp:positionH relativeFrom="column">
                  <wp:posOffset>5587365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DB62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A22A" id="Text_x0020_Box_x0020_246" o:spid="_x0000_s1036" type="#_x0000_t202" style="position:absolute;margin-left:439.95pt;margin-top:370.55pt;width:148.2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" filled="f" stroked="f">
                <v:textbox>
                  <w:txbxContent>
                    <w:p w14:paraId="4CF7DB62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2ABECE" wp14:editId="044E5AA3">
                <wp:simplePos x="0" y="0"/>
                <wp:positionH relativeFrom="column">
                  <wp:posOffset>3259455</wp:posOffset>
                </wp:positionH>
                <wp:positionV relativeFrom="paragraph">
                  <wp:posOffset>4705985</wp:posOffset>
                </wp:positionV>
                <wp:extent cx="1882140" cy="271145"/>
                <wp:effectExtent l="0" t="0" r="0" b="8255"/>
                <wp:wrapSquare wrapText="bothSides"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F2CE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BECE" id="Text_x0020_Box_x0020_245" o:spid="_x0000_s1037" type="#_x0000_t202" style="position:absolute;margin-left:256.65pt;margin-top:370.55pt;width:148.2pt;height:2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" filled="f" stroked="f">
                <v:textbox>
                  <w:txbxContent>
                    <w:p w14:paraId="0A55F2CE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2249" wp14:editId="71F620D1">
                <wp:simplePos x="0" y="0"/>
                <wp:positionH relativeFrom="column">
                  <wp:posOffset>781685</wp:posOffset>
                </wp:positionH>
                <wp:positionV relativeFrom="paragraph">
                  <wp:posOffset>4639310</wp:posOffset>
                </wp:positionV>
                <wp:extent cx="1882140" cy="271145"/>
                <wp:effectExtent l="0" t="0" r="0" b="8255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3800E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2249" id="Text_x0020_Box_x0020_244" o:spid="_x0000_s1038" type="#_x0000_t202" style="position:absolute;margin-left:61.55pt;margin-top:365.3pt;width:148.2pt;height:2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" filled="f" stroked="f">
                <v:textbox>
                  <w:txbxContent>
                    <w:p w14:paraId="6733800E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D7C0E" wp14:editId="7407B83A">
                <wp:simplePos x="0" y="0"/>
                <wp:positionH relativeFrom="column">
                  <wp:posOffset>7865745</wp:posOffset>
                </wp:positionH>
                <wp:positionV relativeFrom="paragraph">
                  <wp:posOffset>2148205</wp:posOffset>
                </wp:positionV>
                <wp:extent cx="1882140" cy="271145"/>
                <wp:effectExtent l="0" t="0" r="0" b="8255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B089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7C0E" id="Text_x0020_Box_x0020_243" o:spid="_x0000_s1039" type="#_x0000_t202" style="position:absolute;margin-left:619.35pt;margin-top:169.15pt;width:148.2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" filled="f" stroked="f">
                <v:textbox>
                  <w:txbxContent>
                    <w:p w14:paraId="283FB089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E6FD3" wp14:editId="67EDC8DD">
                <wp:simplePos x="0" y="0"/>
                <wp:positionH relativeFrom="column">
                  <wp:posOffset>5587365</wp:posOffset>
                </wp:positionH>
                <wp:positionV relativeFrom="paragraph">
                  <wp:posOffset>2148205</wp:posOffset>
                </wp:positionV>
                <wp:extent cx="1882140" cy="271145"/>
                <wp:effectExtent l="0" t="0" r="0" b="8255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E6FD3" id="Text_x0020_Box_x0020_242" o:spid="_x0000_s1040" type="#_x0000_t202" style="position:absolute;margin-left:439.95pt;margin-top:169.15pt;width:148.2pt;height:2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" filled="f" stroked="f">
                <v:textbox>
                  <w:txbxContent>
                    <w:p w14:paraId="06DA0EDD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1FBBE6" wp14:editId="1C91EDBA">
                <wp:simplePos x="0" y="0"/>
                <wp:positionH relativeFrom="column">
                  <wp:posOffset>3259455</wp:posOffset>
                </wp:positionH>
                <wp:positionV relativeFrom="paragraph">
                  <wp:posOffset>2146935</wp:posOffset>
                </wp:positionV>
                <wp:extent cx="1882140" cy="271145"/>
                <wp:effectExtent l="0" t="0" r="0" b="8255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7EB58" w14:textId="77777777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BBE6" id="Text_x0020_Box_x0020_241" o:spid="_x0000_s1041" type="#_x0000_t202" style="position:absolute;margin-left:256.65pt;margin-top:169.05pt;width:148.2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" filled="f" stroked="f">
                <v:textbox>
                  <w:txbxContent>
                    <w:p w14:paraId="3AB7EB58" w14:textId="77777777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8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3984F" wp14:editId="5E8BFDC5">
                <wp:simplePos x="0" y="0"/>
                <wp:positionH relativeFrom="column">
                  <wp:posOffset>735330</wp:posOffset>
                </wp:positionH>
                <wp:positionV relativeFrom="paragraph">
                  <wp:posOffset>2215515</wp:posOffset>
                </wp:positionV>
                <wp:extent cx="1882140" cy="271145"/>
                <wp:effectExtent l="0" t="0" r="0" b="8255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6442" w14:textId="2CEB7494" w:rsidR="002338D5" w:rsidRPr="002338D5" w:rsidRDefault="002338D5" w:rsidP="002338D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Nombre - 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984F" id="Text_x0020_Box_x0020_240" o:spid="_x0000_s1042" type="#_x0000_t202" style="position:absolute;margin-left:57.9pt;margin-top:174.45pt;width:148.2pt;height:2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" filled="f" stroked="f">
                <v:textbox>
                  <w:txbxContent>
                    <w:p w14:paraId="22DB6442" w14:textId="2CEB7494" w:rsidR="002338D5" w:rsidRPr="002338D5" w:rsidRDefault="002338D5" w:rsidP="002338D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Nombre - 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065">
        <w:rPr>
          <w:noProof/>
          <w:lang w:val="en-GB" w:eastAsia="en-GB"/>
        </w:rPr>
        <w:drawing>
          <wp:anchor distT="0" distB="0" distL="114300" distR="114300" simplePos="0" relativeHeight="251707392" behindDoc="1" locked="0" layoutInCell="1" allowOverlap="1" wp14:anchorId="3476F089" wp14:editId="1F90A88B">
            <wp:simplePos x="0" y="0"/>
            <wp:positionH relativeFrom="column">
              <wp:posOffset>-9450</wp:posOffset>
            </wp:positionH>
            <wp:positionV relativeFrom="paragraph">
              <wp:posOffset>-208654</wp:posOffset>
            </wp:positionV>
            <wp:extent cx="10058400" cy="5262245"/>
            <wp:effectExtent l="0" t="0" r="0" b="0"/>
            <wp:wrapNone/>
            <wp:docPr id="239" name="Picture 239" descr="photo5875390273540959393%20copy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5875390273540959393%20copy%2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7614" w:rsidSect="00520D53">
      <w:type w:val="nextColumn"/>
      <w:pgSz w:w="15840" w:h="12240" w:orient="landscape" w:code="1"/>
      <w:pgMar w:top="360" w:right="0" w:bottom="360" w:left="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0B5CB" w14:textId="77777777" w:rsidR="0024094B" w:rsidRDefault="0024094B" w:rsidP="009670BF">
      <w:r>
        <w:separator/>
      </w:r>
    </w:p>
  </w:endnote>
  <w:endnote w:type="continuationSeparator" w:id="0">
    <w:p w14:paraId="2F285F36" w14:textId="77777777" w:rsidR="0024094B" w:rsidRDefault="0024094B" w:rsidP="0096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E9766" w14:textId="77777777" w:rsidR="0024094B" w:rsidRDefault="0024094B" w:rsidP="009670BF">
      <w:r>
        <w:separator/>
      </w:r>
    </w:p>
  </w:footnote>
  <w:footnote w:type="continuationSeparator" w:id="0">
    <w:p w14:paraId="7AB823B6" w14:textId="77777777" w:rsidR="0024094B" w:rsidRDefault="0024094B" w:rsidP="00967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4F6C6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5A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184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6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D621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4E91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227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9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A8E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D5EC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F4A18"/>
    <w:multiLevelType w:val="hybridMultilevel"/>
    <w:tmpl w:val="9ADA4D92"/>
    <w:lvl w:ilvl="0" w:tplc="77AA523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7A6A67"/>
    <w:multiLevelType w:val="hybridMultilevel"/>
    <w:tmpl w:val="62C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0E"/>
    <w:rsid w:val="000165FD"/>
    <w:rsid w:val="00022169"/>
    <w:rsid w:val="00045601"/>
    <w:rsid w:val="00051AEB"/>
    <w:rsid w:val="00053F59"/>
    <w:rsid w:val="000541DD"/>
    <w:rsid w:val="00056AE7"/>
    <w:rsid w:val="00056E5E"/>
    <w:rsid w:val="000641F7"/>
    <w:rsid w:val="00066B9A"/>
    <w:rsid w:val="00080C35"/>
    <w:rsid w:val="00081EB1"/>
    <w:rsid w:val="000879BE"/>
    <w:rsid w:val="000A4144"/>
    <w:rsid w:val="000C2C07"/>
    <w:rsid w:val="000C437B"/>
    <w:rsid w:val="000F4F38"/>
    <w:rsid w:val="000F6246"/>
    <w:rsid w:val="00130C47"/>
    <w:rsid w:val="00135F6D"/>
    <w:rsid w:val="001368FB"/>
    <w:rsid w:val="001500AC"/>
    <w:rsid w:val="00190238"/>
    <w:rsid w:val="0019220F"/>
    <w:rsid w:val="001A1CCE"/>
    <w:rsid w:val="001E1930"/>
    <w:rsid w:val="001E35DB"/>
    <w:rsid w:val="001E5B52"/>
    <w:rsid w:val="001F1D98"/>
    <w:rsid w:val="001F24D4"/>
    <w:rsid w:val="001F5E36"/>
    <w:rsid w:val="001F7DFA"/>
    <w:rsid w:val="002029F1"/>
    <w:rsid w:val="002049AA"/>
    <w:rsid w:val="00226B4E"/>
    <w:rsid w:val="002338D5"/>
    <w:rsid w:val="0024094B"/>
    <w:rsid w:val="00242515"/>
    <w:rsid w:val="00250F89"/>
    <w:rsid w:val="002873C7"/>
    <w:rsid w:val="002A6D1B"/>
    <w:rsid w:val="002B10BC"/>
    <w:rsid w:val="002B3221"/>
    <w:rsid w:val="002E4755"/>
    <w:rsid w:val="002E7F74"/>
    <w:rsid w:val="00311432"/>
    <w:rsid w:val="00320B3D"/>
    <w:rsid w:val="00326C63"/>
    <w:rsid w:val="003374E3"/>
    <w:rsid w:val="003433BE"/>
    <w:rsid w:val="00365F22"/>
    <w:rsid w:val="00373928"/>
    <w:rsid w:val="00395998"/>
    <w:rsid w:val="00397C43"/>
    <w:rsid w:val="003B534A"/>
    <w:rsid w:val="003C2C8D"/>
    <w:rsid w:val="003D6F3A"/>
    <w:rsid w:val="003E3EF7"/>
    <w:rsid w:val="003E6F76"/>
    <w:rsid w:val="003F6D4D"/>
    <w:rsid w:val="00413B2D"/>
    <w:rsid w:val="004236C9"/>
    <w:rsid w:val="00423B05"/>
    <w:rsid w:val="00424F02"/>
    <w:rsid w:val="00461BDC"/>
    <w:rsid w:val="00465785"/>
    <w:rsid w:val="0047016C"/>
    <w:rsid w:val="004740BB"/>
    <w:rsid w:val="00480E36"/>
    <w:rsid w:val="00484C88"/>
    <w:rsid w:val="00486E9E"/>
    <w:rsid w:val="0049066A"/>
    <w:rsid w:val="00491776"/>
    <w:rsid w:val="004A4695"/>
    <w:rsid w:val="004B1A33"/>
    <w:rsid w:val="004C1586"/>
    <w:rsid w:val="004D5C96"/>
    <w:rsid w:val="004F658A"/>
    <w:rsid w:val="00505416"/>
    <w:rsid w:val="00506068"/>
    <w:rsid w:val="005063B3"/>
    <w:rsid w:val="005067A5"/>
    <w:rsid w:val="00515AA0"/>
    <w:rsid w:val="00520D53"/>
    <w:rsid w:val="00523232"/>
    <w:rsid w:val="005253D2"/>
    <w:rsid w:val="005307E5"/>
    <w:rsid w:val="005456C7"/>
    <w:rsid w:val="0055036F"/>
    <w:rsid w:val="00557008"/>
    <w:rsid w:val="00557A64"/>
    <w:rsid w:val="00557D3C"/>
    <w:rsid w:val="0057068F"/>
    <w:rsid w:val="00583313"/>
    <w:rsid w:val="005863BA"/>
    <w:rsid w:val="005A3EA7"/>
    <w:rsid w:val="005B31D2"/>
    <w:rsid w:val="005C1924"/>
    <w:rsid w:val="005D3173"/>
    <w:rsid w:val="005E0479"/>
    <w:rsid w:val="005E19AE"/>
    <w:rsid w:val="005E202C"/>
    <w:rsid w:val="005E4232"/>
    <w:rsid w:val="005E49E4"/>
    <w:rsid w:val="00614973"/>
    <w:rsid w:val="00640F61"/>
    <w:rsid w:val="0064297C"/>
    <w:rsid w:val="0064622B"/>
    <w:rsid w:val="00673B4B"/>
    <w:rsid w:val="00681EB9"/>
    <w:rsid w:val="006976F2"/>
    <w:rsid w:val="006F7640"/>
    <w:rsid w:val="00702DD7"/>
    <w:rsid w:val="00705BEA"/>
    <w:rsid w:val="00713393"/>
    <w:rsid w:val="00721726"/>
    <w:rsid w:val="0072655B"/>
    <w:rsid w:val="00726B33"/>
    <w:rsid w:val="007352E2"/>
    <w:rsid w:val="007367ED"/>
    <w:rsid w:val="007513EB"/>
    <w:rsid w:val="00764955"/>
    <w:rsid w:val="00770B4B"/>
    <w:rsid w:val="00775D14"/>
    <w:rsid w:val="007841F4"/>
    <w:rsid w:val="00790C35"/>
    <w:rsid w:val="007A5AF9"/>
    <w:rsid w:val="007B47AA"/>
    <w:rsid w:val="007C32DB"/>
    <w:rsid w:val="007F61EC"/>
    <w:rsid w:val="0081051F"/>
    <w:rsid w:val="00814429"/>
    <w:rsid w:val="00815D15"/>
    <w:rsid w:val="0082642C"/>
    <w:rsid w:val="008619C8"/>
    <w:rsid w:val="00880354"/>
    <w:rsid w:val="008C0458"/>
    <w:rsid w:val="008C0FE8"/>
    <w:rsid w:val="008C6A43"/>
    <w:rsid w:val="008C783E"/>
    <w:rsid w:val="008E56FA"/>
    <w:rsid w:val="008E7187"/>
    <w:rsid w:val="00906CA7"/>
    <w:rsid w:val="009146F2"/>
    <w:rsid w:val="0092124E"/>
    <w:rsid w:val="00924BF8"/>
    <w:rsid w:val="00950065"/>
    <w:rsid w:val="00953F84"/>
    <w:rsid w:val="009629DE"/>
    <w:rsid w:val="009670BF"/>
    <w:rsid w:val="0099163D"/>
    <w:rsid w:val="00993539"/>
    <w:rsid w:val="00997614"/>
    <w:rsid w:val="00997622"/>
    <w:rsid w:val="009B61B1"/>
    <w:rsid w:val="009C400F"/>
    <w:rsid w:val="009D3F98"/>
    <w:rsid w:val="00A02B04"/>
    <w:rsid w:val="00A03602"/>
    <w:rsid w:val="00A1456C"/>
    <w:rsid w:val="00A20E4B"/>
    <w:rsid w:val="00A46381"/>
    <w:rsid w:val="00A57095"/>
    <w:rsid w:val="00AA0E09"/>
    <w:rsid w:val="00AA33BC"/>
    <w:rsid w:val="00AA640E"/>
    <w:rsid w:val="00AB027D"/>
    <w:rsid w:val="00B44AFE"/>
    <w:rsid w:val="00B71B05"/>
    <w:rsid w:val="00B74896"/>
    <w:rsid w:val="00B8034D"/>
    <w:rsid w:val="00BA7D7E"/>
    <w:rsid w:val="00BB4054"/>
    <w:rsid w:val="00BC730B"/>
    <w:rsid w:val="00BD0BA1"/>
    <w:rsid w:val="00BD1A0E"/>
    <w:rsid w:val="00BD1B8D"/>
    <w:rsid w:val="00C04D29"/>
    <w:rsid w:val="00C05660"/>
    <w:rsid w:val="00C06B4F"/>
    <w:rsid w:val="00C15F5E"/>
    <w:rsid w:val="00C21379"/>
    <w:rsid w:val="00C6213B"/>
    <w:rsid w:val="00C67399"/>
    <w:rsid w:val="00C72419"/>
    <w:rsid w:val="00C7782D"/>
    <w:rsid w:val="00CC50E0"/>
    <w:rsid w:val="00D232F1"/>
    <w:rsid w:val="00D2792B"/>
    <w:rsid w:val="00D67A7D"/>
    <w:rsid w:val="00D72AB2"/>
    <w:rsid w:val="00D85F5C"/>
    <w:rsid w:val="00DA13D4"/>
    <w:rsid w:val="00DA356F"/>
    <w:rsid w:val="00DC0C6A"/>
    <w:rsid w:val="00E146B7"/>
    <w:rsid w:val="00E232A6"/>
    <w:rsid w:val="00E335AF"/>
    <w:rsid w:val="00E53716"/>
    <w:rsid w:val="00E57BB1"/>
    <w:rsid w:val="00E86F30"/>
    <w:rsid w:val="00E91193"/>
    <w:rsid w:val="00EA5F11"/>
    <w:rsid w:val="00EE6CFA"/>
    <w:rsid w:val="00EF541D"/>
    <w:rsid w:val="00F0618F"/>
    <w:rsid w:val="00F15C02"/>
    <w:rsid w:val="00F24D57"/>
    <w:rsid w:val="00F413ED"/>
    <w:rsid w:val="00F432A4"/>
    <w:rsid w:val="00F53F77"/>
    <w:rsid w:val="00F62F51"/>
    <w:rsid w:val="00F743E0"/>
    <w:rsid w:val="00FA1B95"/>
    <w:rsid w:val="00FB240C"/>
    <w:rsid w:val="00FB3767"/>
    <w:rsid w:val="00FC004E"/>
    <w:rsid w:val="00FC32DD"/>
    <w:rsid w:val="00FC4690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 strokecolor="#c9f">
      <v:fill color="white" on="f"/>
      <v:stroke color="#c9f" weight="1.5pt" on="f"/>
      <o:colormru v:ext="edit" colors="#9cf,#fc6"/>
    </o:shapedefaults>
    <o:shapelayout v:ext="edit">
      <o:idmap v:ext="edit" data="1"/>
    </o:shapelayout>
  </w:shapeDefaults>
  <w:decimalSymbol w:val=","/>
  <w:listSeparator w:val=";"/>
  <w14:docId w14:val="59233411"/>
  <w15:chartTrackingRefBased/>
  <w15:docId w15:val="{64B99C91-F371-4306-B7AD-C00EF5DB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695"/>
    <w:rPr>
      <w:rFonts w:asciiTheme="minorHAnsi" w:hAnsiTheme="minorHAnsi"/>
      <w:sz w:val="21"/>
      <w:szCs w:val="24"/>
    </w:rPr>
  </w:style>
  <w:style w:type="paragraph" w:styleId="Heading1">
    <w:name w:val="heading 1"/>
    <w:next w:val="BodyText"/>
    <w:link w:val="Heading1Char"/>
    <w:qFormat/>
    <w:rsid w:val="004A4695"/>
    <w:pPr>
      <w:outlineLvl w:val="0"/>
    </w:pPr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491776"/>
    <w:pPr>
      <w:outlineLvl w:val="1"/>
    </w:pPr>
    <w:rPr>
      <w:spacing w:val="0"/>
      <w:sz w:val="40"/>
    </w:rPr>
  </w:style>
  <w:style w:type="paragraph" w:styleId="Heading3">
    <w:name w:val="heading 3"/>
    <w:next w:val="BodyText"/>
    <w:link w:val="Heading3Char"/>
    <w:qFormat/>
    <w:rsid w:val="004A4695"/>
    <w:pPr>
      <w:spacing w:after="120"/>
      <w:outlineLvl w:val="2"/>
    </w:pPr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Heading4">
    <w:name w:val="heading 4"/>
    <w:next w:val="Normal"/>
    <w:link w:val="Heading4Char"/>
    <w:qFormat/>
    <w:rsid w:val="004A4695"/>
    <w:pPr>
      <w:spacing w:after="240"/>
      <w:outlineLvl w:val="3"/>
    </w:pPr>
    <w:rPr>
      <w:rFonts w:asciiTheme="minorHAnsi" w:hAnsiTheme="minorHAnsi" w:cs="Arial"/>
      <w:b/>
      <w:noProof/>
      <w:color w:val="5B85AA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next w:val="Normal"/>
    <w:link w:val="BodyTextChar"/>
    <w:rsid w:val="00E53716"/>
    <w:pPr>
      <w:spacing w:after="240" w:line="240" w:lineRule="atLeast"/>
    </w:pPr>
    <w:rPr>
      <w:rFonts w:ascii="Arial" w:hAnsi="Arial" w:cs="Arial"/>
      <w:spacing w:val="-5"/>
      <w:sz w:val="22"/>
      <w:szCs w:val="22"/>
    </w:rPr>
  </w:style>
  <w:style w:type="paragraph" w:customStyle="1" w:styleId="Tagline">
    <w:name w:val="Tagline"/>
    <w:basedOn w:val="BodyText"/>
    <w:rsid w:val="00673B4B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491776"/>
    <w:rPr>
      <w:rFonts w:asciiTheme="majorHAnsi" w:hAnsiTheme="majorHAnsi" w:cs="Arial"/>
      <w:b/>
      <w:color w:val="99CC0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4A4695"/>
    <w:rPr>
      <w:rFonts w:asciiTheme="majorHAnsi" w:hAnsiTheme="majorHAnsi" w:cs="Arial"/>
      <w:b/>
      <w:color w:val="F46036" w:themeColor="accent1"/>
      <w:spacing w:val="40"/>
      <w:sz w:val="36"/>
      <w:szCs w:val="32"/>
    </w:rPr>
  </w:style>
  <w:style w:type="paragraph" w:customStyle="1" w:styleId="Address2">
    <w:name w:val="Address 2"/>
    <w:basedOn w:val="Normal"/>
    <w:rsid w:val="00673B4B"/>
    <w:pPr>
      <w:keepLines/>
      <w:jc w:val="center"/>
    </w:pPr>
    <w:rPr>
      <w:rFonts w:cs="Arial"/>
      <w:sz w:val="20"/>
      <w:szCs w:val="20"/>
    </w:rPr>
  </w:style>
  <w:style w:type="paragraph" w:customStyle="1" w:styleId="HighlightTextChar">
    <w:name w:val="Highlight Text Char"/>
    <w:next w:val="BodyText"/>
    <w:link w:val="HighlightTextCharChar"/>
    <w:rsid w:val="00E53716"/>
    <w:pPr>
      <w:pBdr>
        <w:left w:val="single" w:sz="6" w:space="9" w:color="FFFFFF"/>
        <w:right w:val="single" w:sz="6" w:space="31" w:color="FFFFFF"/>
      </w:pBdr>
      <w:shd w:val="solid" w:color="E3F1FF" w:fill="99CCFF"/>
      <w:ind w:left="144" w:right="864"/>
      <w:outlineLvl w:val="0"/>
    </w:pPr>
    <w:rPr>
      <w:rFonts w:ascii="Trebuchet MS" w:hAnsi="Trebuchet MS" w:cs="Arial"/>
      <w:color w:val="000080"/>
      <w:sz w:val="22"/>
      <w:szCs w:val="22"/>
    </w:rPr>
  </w:style>
  <w:style w:type="paragraph" w:customStyle="1" w:styleId="BodyText4">
    <w:name w:val="Body Text 4"/>
    <w:basedOn w:val="BodyText1"/>
    <w:rsid w:val="00056AE7"/>
    <w:pPr>
      <w:jc w:val="center"/>
    </w:pPr>
  </w:style>
  <w:style w:type="character" w:customStyle="1" w:styleId="HighlightTextCharChar">
    <w:name w:val="Highlight Text Char Char"/>
    <w:basedOn w:val="DefaultParagraphFont"/>
    <w:link w:val="HighlightTextChar"/>
    <w:rsid w:val="00E53716"/>
    <w:rPr>
      <w:rFonts w:ascii="Trebuchet MS" w:hAnsi="Trebuchet MS" w:cs="Arial"/>
      <w:color w:val="000080"/>
      <w:sz w:val="22"/>
      <w:szCs w:val="22"/>
      <w:lang w:val="en-US" w:eastAsia="en-US" w:bidi="ar-SA"/>
    </w:rPr>
  </w:style>
  <w:style w:type="paragraph" w:customStyle="1" w:styleId="BodyText1">
    <w:name w:val="Body Text 1"/>
    <w:basedOn w:val="BodyText"/>
    <w:rsid w:val="00673B4B"/>
    <w:pPr>
      <w:spacing w:after="0"/>
    </w:pPr>
    <w:rPr>
      <w:i/>
    </w:rPr>
  </w:style>
  <w:style w:type="paragraph" w:customStyle="1" w:styleId="Address1">
    <w:name w:val="Address 1"/>
    <w:rsid w:val="00E53716"/>
    <w:pPr>
      <w:jc w:val="center"/>
    </w:pPr>
    <w:rPr>
      <w:rFonts w:ascii="Trebuchet MS" w:hAnsi="Trebuchet MS" w:cs="Arial"/>
      <w:bCs/>
      <w:color w:val="99CC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53716"/>
    <w:rPr>
      <w:rFonts w:ascii="Arial" w:hAnsi="Arial" w:cs="Arial"/>
      <w:spacing w:val="-5"/>
      <w:sz w:val="22"/>
      <w:szCs w:val="22"/>
      <w:lang w:val="en-US" w:eastAsia="en-US" w:bidi="ar-SA"/>
    </w:rPr>
  </w:style>
  <w:style w:type="character" w:customStyle="1" w:styleId="Heading4Char">
    <w:name w:val="Heading 4 Char"/>
    <w:basedOn w:val="BodyTextChar"/>
    <w:link w:val="Heading4"/>
    <w:rsid w:val="004A4695"/>
    <w:rPr>
      <w:rFonts w:asciiTheme="minorHAnsi" w:hAnsiTheme="minorHAnsi" w:cs="Arial"/>
      <w:b/>
      <w:noProof/>
      <w:color w:val="5B85AA" w:themeColor="accent2"/>
      <w:spacing w:val="10"/>
      <w:sz w:val="28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4A4695"/>
    <w:rPr>
      <w:rFonts w:asciiTheme="majorHAnsi" w:hAnsiTheme="majorHAnsi" w:cs="Arial"/>
      <w:b/>
      <w:caps/>
      <w:color w:val="F46036" w:themeColor="accent1"/>
      <w:sz w:val="28"/>
      <w:szCs w:val="52"/>
    </w:rPr>
  </w:style>
  <w:style w:type="paragraph" w:styleId="BodyText2">
    <w:name w:val="Body Text 2"/>
    <w:basedOn w:val="Normal"/>
    <w:rsid w:val="00673B4B"/>
    <w:pPr>
      <w:spacing w:before="120" w:after="360"/>
      <w:jc w:val="right"/>
    </w:pPr>
    <w:rPr>
      <w:rFonts w:ascii="Trebuchet MS" w:hAnsi="Trebuchet MS"/>
      <w:color w:val="99CC00"/>
      <w:sz w:val="22"/>
    </w:rPr>
  </w:style>
  <w:style w:type="paragraph" w:styleId="ListBullet">
    <w:name w:val="List Bullet"/>
    <w:basedOn w:val="Normal"/>
    <w:autoRedefine/>
    <w:rsid w:val="00E53716"/>
    <w:pPr>
      <w:keepLines/>
      <w:numPr>
        <w:numId w:val="11"/>
      </w:num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clear" w:color="FFFFFF" w:fill="auto"/>
      <w:spacing w:after="120" w:line="200" w:lineRule="atLeast"/>
      <w:ind w:right="245"/>
    </w:pPr>
    <w:rPr>
      <w:rFonts w:ascii="Trebuchet MS" w:hAnsi="Trebuchet MS" w:cs="Arial"/>
      <w:iCs/>
      <w:spacing w:val="-5"/>
      <w:sz w:val="22"/>
      <w:szCs w:val="22"/>
    </w:rPr>
  </w:style>
  <w:style w:type="paragraph" w:styleId="BalloonText">
    <w:name w:val="Balloon Text"/>
    <w:basedOn w:val="Normal"/>
    <w:semiHidden/>
    <w:rsid w:val="00A145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2655B"/>
    <w:rPr>
      <w:rFonts w:asciiTheme="minorHAnsi" w:hAnsiTheme="minorHAnsi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0BF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0BF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39"/>
    <w:rsid w:val="00520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rsid w:val="00924BF8"/>
    <w:pPr>
      <w:jc w:val="center"/>
    </w:pPr>
    <w:rPr>
      <w:rFonts w:ascii="Tahoma" w:hAnsi="Tahoma" w:cs="Arial"/>
      <w:bCs/>
      <w:spacing w:val="2"/>
      <w:kern w:val="28"/>
      <w:sz w:val="34"/>
      <w:szCs w:val="32"/>
      <w:lang w:val="en"/>
    </w:rPr>
  </w:style>
  <w:style w:type="paragraph" w:customStyle="1" w:styleId="BrochureCopy">
    <w:name w:val="Brochure Copy"/>
    <w:basedOn w:val="Normal"/>
    <w:rsid w:val="005E0479"/>
    <w:pPr>
      <w:spacing w:after="120" w:line="300" w:lineRule="auto"/>
    </w:pPr>
    <w:rPr>
      <w:rFonts w:eastAsiaTheme="minorHAnsi" w:cstheme="minorBidi"/>
      <w:sz w:val="18"/>
      <w:szCs w:val="22"/>
    </w:rPr>
  </w:style>
  <w:style w:type="paragraph" w:customStyle="1" w:styleId="CaptionHeading">
    <w:name w:val="Caption Heading"/>
    <w:basedOn w:val="Normal"/>
    <w:qFormat/>
    <w:rsid w:val="00E146B7"/>
    <w:pPr>
      <w:spacing w:after="120" w:line="312" w:lineRule="auto"/>
    </w:pPr>
    <w:rPr>
      <w:rFonts w:asciiTheme="majorHAnsi" w:eastAsiaTheme="minorHAnsi" w:hAnsiTheme="majorHAnsi" w:cstheme="minorBidi"/>
      <w:color w:val="D3370B" w:themeColor="accent3" w:themeShade="BF"/>
      <w:sz w:val="20"/>
      <w:szCs w:val="22"/>
    </w:rPr>
  </w:style>
  <w:style w:type="paragraph" w:customStyle="1" w:styleId="BrochureCaption">
    <w:name w:val="Brochure Caption"/>
    <w:basedOn w:val="Normal"/>
    <w:rsid w:val="00E146B7"/>
    <w:pPr>
      <w:spacing w:line="432" w:lineRule="auto"/>
    </w:pPr>
    <w:rPr>
      <w:rFonts w:eastAsiaTheme="minorHAnsi" w:cstheme="minorBidi"/>
      <w:i/>
      <w:color w:val="D3370B" w:themeColor="accent3" w:themeShade="BF"/>
      <w:sz w:val="18"/>
      <w:szCs w:val="22"/>
    </w:rPr>
  </w:style>
  <w:style w:type="paragraph" w:styleId="Title">
    <w:name w:val="Title"/>
    <w:basedOn w:val="Heading1"/>
    <w:next w:val="Normal"/>
    <w:link w:val="TitleChar"/>
    <w:uiPriority w:val="10"/>
    <w:qFormat/>
    <w:rsid w:val="004A4695"/>
    <w:rPr>
      <w:color w:val="2F4B83" w:themeColor="accent4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4A4695"/>
    <w:rPr>
      <w:rFonts w:asciiTheme="majorHAnsi" w:hAnsiTheme="majorHAnsi" w:cs="Arial"/>
      <w:b/>
      <w:color w:val="2F4B83" w:themeColor="accent4"/>
      <w:spacing w:val="40"/>
      <w:sz w:val="72"/>
      <w:szCs w:val="32"/>
    </w:rPr>
  </w:style>
  <w:style w:type="character" w:styleId="IntenseEmphasis">
    <w:name w:val="Intense Emphasis"/>
    <w:basedOn w:val="DefaultParagraphFont"/>
    <w:uiPriority w:val="21"/>
    <w:qFormat/>
    <w:rsid w:val="000F4F38"/>
    <w:rPr>
      <w:rFonts w:asciiTheme="minorHAnsi" w:hAnsiTheme="minorHAnsi"/>
      <w:i/>
      <w:iCs/>
      <w:color w:val="2F4B83" w:themeColor="accent4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DB"/>
    <w:pPr>
      <w:numPr>
        <w:ilvl w:val="1"/>
      </w:numPr>
      <w:spacing w:after="160"/>
    </w:pPr>
    <w:rPr>
      <w:rFonts w:eastAsiaTheme="minorEastAsia" w:cstheme="minorBidi"/>
      <w:color w:val="5B85AA" w:themeColor="accent2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32DB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qFormat/>
    <w:rsid w:val="004A4695"/>
    <w:rPr>
      <w:rFonts w:asciiTheme="minorHAnsi" w:hAnsiTheme="minorHAnsi"/>
      <w:i/>
      <w:iCs/>
      <w:color w:val="2F4B83" w:themeColor="accent4"/>
    </w:rPr>
  </w:style>
  <w:style w:type="paragraph" w:styleId="Quote">
    <w:name w:val="Quote"/>
    <w:basedOn w:val="Normal"/>
    <w:next w:val="Normal"/>
    <w:link w:val="QuoteChar"/>
    <w:uiPriority w:val="29"/>
    <w:qFormat/>
    <w:rsid w:val="004A4695"/>
    <w:pPr>
      <w:spacing w:before="200" w:after="160"/>
      <w:ind w:left="864" w:right="864"/>
      <w:jc w:val="center"/>
    </w:pPr>
    <w:rPr>
      <w:i/>
      <w:iCs/>
      <w:color w:val="2F4B83" w:themeColor="accent4"/>
    </w:rPr>
  </w:style>
  <w:style w:type="character" w:customStyle="1" w:styleId="QuoteChar">
    <w:name w:val="Quote Char"/>
    <w:basedOn w:val="DefaultParagraphFont"/>
    <w:link w:val="Quote"/>
    <w:uiPriority w:val="29"/>
    <w:rsid w:val="004A4695"/>
    <w:rPr>
      <w:rFonts w:asciiTheme="minorHAnsi" w:hAnsiTheme="minorHAnsi"/>
      <w:i/>
      <w:iCs/>
      <w:color w:val="2F4B83" w:themeColor="accent4"/>
      <w:sz w:val="24"/>
      <w:szCs w:val="24"/>
    </w:rPr>
  </w:style>
  <w:style w:type="paragraph" w:customStyle="1" w:styleId="Address3">
    <w:name w:val="Address 3"/>
    <w:basedOn w:val="Subtitle"/>
    <w:link w:val="Address3Char"/>
    <w:qFormat/>
    <w:rsid w:val="000F4F38"/>
    <w:pPr>
      <w:spacing w:after="0"/>
      <w:jc w:val="center"/>
    </w:pPr>
  </w:style>
  <w:style w:type="character" w:customStyle="1" w:styleId="Address3Char">
    <w:name w:val="Address 3 Char"/>
    <w:basedOn w:val="SubtitleChar"/>
    <w:link w:val="Address3"/>
    <w:rsid w:val="000F4F38"/>
    <w:rPr>
      <w:rFonts w:asciiTheme="minorHAnsi" w:eastAsiaTheme="minorEastAsia" w:hAnsiTheme="minorHAnsi" w:cstheme="minorBidi"/>
      <w:color w:val="5B85AA" w:themeColor="accent2"/>
      <w:spacing w:val="15"/>
      <w:sz w:val="24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6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wageresolutions@gmail.com" TargetMode="External"/><Relationship Id="rId8" Type="http://schemas.openxmlformats.org/officeDocument/2006/relationships/hyperlink" Target="mailto:newageresolutions@gmail.com" TargetMode="External"/><Relationship Id="rId9" Type="http://schemas.openxmlformats.org/officeDocument/2006/relationships/hyperlink" Target="file:///C:\Users\SESA486591\Documents\www.newageresolutions.com" TargetMode="External"/><Relationship Id="rId10" Type="http://schemas.openxmlformats.org/officeDocument/2006/relationships/hyperlink" Target="file:///C:\Users\SESA486591\Documents\www.newageresolutio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A486591\AppData\Roaming\Microsoft\Templates\Business%20brochure%20(tri-fold).dotx" TargetMode="External"/></Relationships>
</file>

<file path=word/theme/theme1.xml><?xml version="1.0" encoding="utf-8"?>
<a:theme xmlns:a="http://schemas.openxmlformats.org/drawingml/2006/main" name="Office Theme">
  <a:themeElements>
    <a:clrScheme name="Custom 14">
      <a:dk1>
        <a:srgbClr val="372248"/>
      </a:dk1>
      <a:lt1>
        <a:srgbClr val="FFFFFF"/>
      </a:lt1>
      <a:dk2>
        <a:srgbClr val="171123"/>
      </a:dk2>
      <a:lt2>
        <a:srgbClr val="FFFFFF"/>
      </a:lt2>
      <a:accent1>
        <a:srgbClr val="F46036"/>
      </a:accent1>
      <a:accent2>
        <a:srgbClr val="5B85AA"/>
      </a:accent2>
      <a:accent3>
        <a:srgbClr val="F46036"/>
      </a:accent3>
      <a:accent4>
        <a:srgbClr val="2F4B83"/>
      </a:accent4>
      <a:accent5>
        <a:srgbClr val="55559D"/>
      </a:accent5>
      <a:accent6>
        <a:srgbClr val="493670"/>
      </a:accent6>
      <a:hlink>
        <a:srgbClr val="F46036"/>
      </a:hlink>
      <a:folHlink>
        <a:srgbClr val="F46038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C:\Users\SESA486591\AppData\Roaming\Microsoft\Templates\Business brochure (tri-fold).dotx</Template>
  <TotalTime>31</TotalTime>
  <Pages>2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Camero</dc:creator>
  <cp:keywords/>
  <dc:description/>
  <cp:lastModifiedBy>Microsoft Office User</cp:lastModifiedBy>
  <cp:revision>20</cp:revision>
  <cp:lastPrinted>2002-04-11T10:32:00Z</cp:lastPrinted>
  <dcterms:created xsi:type="dcterms:W3CDTF">2018-03-20T08:41:00Z</dcterms:created>
  <dcterms:modified xsi:type="dcterms:W3CDTF">2018-04-02T10:07:00Z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TC060888481033</vt:lpwstr>
  </property>
</Properties>
</file>